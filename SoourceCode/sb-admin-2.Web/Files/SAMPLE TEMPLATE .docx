
<file path=[Content_Types].xml><?xml version="1.0" encoding="utf-8"?>
<Types xmlns="http://schemas.openxmlformats.org/package/2006/content-types">
  <Default Extension="xml" ContentType="application/xml"/>
  <Default Extension="rels" ContentType="application/vnd.openxmlformats-package.relationships+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header2.xml" ContentType="application/vnd.openxmlformats-officedocument.wordprocessingml.header+xml"/>
  <Override PartName="/word/footer2.xml" ContentType="application/vnd.openxmlformats-officedocument.wordprocessingml.footer+xml"/>
  <Override PartName="/word/charts/chart2.xml" ContentType="application/vnd.openxmlformats-officedocument.drawingml.chart+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8B359D" w14:textId="77777777" w:rsidR="00D05CAC" w:rsidRDefault="00D05CAC" w:rsidP="0021155C">
      <w:pPr>
        <w:jc w:val="center"/>
      </w:pPr>
    </w:p>
    <w:p w14:paraId="519482A1" w14:textId="77777777" w:rsidR="00D05CAC" w:rsidRDefault="00D05CAC" w:rsidP="00D05CAC">
      <w:pPr>
        <w:pStyle w:val="StyleCentered"/>
      </w:pPr>
    </w:p>
    <w:p w14:paraId="496435FA" w14:textId="77777777" w:rsidR="00D05CAC" w:rsidRDefault="00D05CAC" w:rsidP="00D05CAC">
      <w:pPr>
        <w:pStyle w:val="StyleCentered"/>
      </w:pPr>
    </w:p>
    <w:p w14:paraId="24778958" w14:textId="77777777" w:rsidR="00D05CAC" w:rsidRDefault="00D05CAC" w:rsidP="00D05CAC">
      <w:pPr>
        <w:pStyle w:val="StyleCentered"/>
      </w:pPr>
    </w:p>
    <w:p w14:paraId="53CD9BA6" w14:textId="77777777" w:rsidR="00631CF9" w:rsidRDefault="00631CF9" w:rsidP="00631CF9">
      <w:pPr>
        <w:pStyle w:val="StyleCentered"/>
      </w:pPr>
    </w:p>
    <w:p w14:paraId="748CE7D9" w14:textId="7CFD8E2F" w:rsidR="00D05CAC" w:rsidRPr="007F7660" w:rsidRDefault="007F7660" w:rsidP="00631CF9">
      <w:pPr>
        <w:pStyle w:val="StyleCentered"/>
        <w:rPr>
          <w:b/>
        </w:rPr>
      </w:pPr>
      <w:r w:rsidRPr="007F7660">
        <w:rPr>
          <w:b/>
        </w:rPr>
        <w:t>BTEC LEVEL 5 HND COMPUTING AND SYSTEM DEVELOPMENT</w:t>
      </w:r>
    </w:p>
    <w:p w14:paraId="5CA75799" w14:textId="14CC63E6" w:rsidR="00D05CAC" w:rsidRPr="003362BE" w:rsidRDefault="00DA027E" w:rsidP="00D05CAC">
      <w:pPr>
        <w:pStyle w:val="StyleCentered"/>
        <w:rPr>
          <w:b/>
        </w:rPr>
      </w:pPr>
      <w:r>
        <w:rPr>
          <w:b/>
        </w:rPr>
        <w:t>QULITY</w:t>
      </w:r>
      <w:r w:rsidR="00D15C88">
        <w:rPr>
          <w:b/>
        </w:rPr>
        <w:t xml:space="preserve"> SYSTEMS IN IT </w:t>
      </w:r>
      <w:r w:rsidR="0094624E">
        <w:rPr>
          <w:b/>
        </w:rPr>
        <w:t xml:space="preserve"> </w:t>
      </w:r>
    </w:p>
    <w:p w14:paraId="79B8C9D4" w14:textId="77777777" w:rsidR="00D05CAC" w:rsidRDefault="00D05CAC" w:rsidP="00D05CAC">
      <w:pPr>
        <w:pStyle w:val="StyleCentered"/>
      </w:pPr>
    </w:p>
    <w:p w14:paraId="4123BA09" w14:textId="77777777" w:rsidR="00D05CAC" w:rsidRDefault="00D05CAC" w:rsidP="00D05CAC">
      <w:pPr>
        <w:pStyle w:val="StyleCentered"/>
      </w:pPr>
    </w:p>
    <w:p w14:paraId="12A4B407" w14:textId="77777777" w:rsidR="00D05CAC" w:rsidRDefault="00D05CAC" w:rsidP="00D05CAC">
      <w:pPr>
        <w:pStyle w:val="StyleCentered"/>
      </w:pPr>
    </w:p>
    <w:p w14:paraId="539B3254" w14:textId="77777777" w:rsidR="00D05CAC" w:rsidRDefault="00D05CAC" w:rsidP="00D05CAC">
      <w:pPr>
        <w:pStyle w:val="StyleCentered"/>
      </w:pPr>
    </w:p>
    <w:p w14:paraId="03E6ACCA" w14:textId="77777777" w:rsidR="00D05CAC" w:rsidRDefault="00D05CAC" w:rsidP="00D05CAC">
      <w:pPr>
        <w:pStyle w:val="StyleCentered"/>
      </w:pPr>
    </w:p>
    <w:p w14:paraId="437F86EB" w14:textId="77777777" w:rsidR="00D05CAC" w:rsidRDefault="00D05CAC" w:rsidP="00D05CAC">
      <w:pPr>
        <w:pStyle w:val="StyleCentered"/>
      </w:pPr>
    </w:p>
    <w:p w14:paraId="7721E4C3" w14:textId="2ADC8A61" w:rsidR="00D05CAC" w:rsidRDefault="00D05CAC" w:rsidP="002718EB">
      <w:pPr>
        <w:pStyle w:val="StyleCentered"/>
      </w:pPr>
      <w:r w:rsidRPr="003D5CCA">
        <w:t xml:space="preserve">A </w:t>
      </w:r>
      <w:r w:rsidR="0094624E">
        <w:t xml:space="preserve">Project Quality Systems in IT </w:t>
      </w:r>
      <w:r w:rsidR="0094624E" w:rsidRPr="003D5CCA">
        <w:t>Presented</w:t>
      </w:r>
    </w:p>
    <w:p w14:paraId="7B0F3F29" w14:textId="77777777" w:rsidR="002718EB" w:rsidRPr="003D5CCA" w:rsidRDefault="002718EB" w:rsidP="002718EB">
      <w:pPr>
        <w:pStyle w:val="StyleCentered"/>
      </w:pPr>
    </w:p>
    <w:p w14:paraId="6A51FA3C" w14:textId="77777777" w:rsidR="00D05CAC" w:rsidRPr="003D5CCA" w:rsidRDefault="00D05CAC" w:rsidP="00D05CAC">
      <w:pPr>
        <w:pStyle w:val="StyleCentered"/>
      </w:pPr>
      <w:r w:rsidRPr="003D5CCA">
        <w:t>by</w:t>
      </w:r>
    </w:p>
    <w:p w14:paraId="65F9B120" w14:textId="77777777" w:rsidR="00D05CAC" w:rsidRPr="003D5CCA" w:rsidRDefault="00D05CAC" w:rsidP="00D05CAC">
      <w:pPr>
        <w:pStyle w:val="StyleCentered"/>
      </w:pPr>
    </w:p>
    <w:p w14:paraId="370D16F4" w14:textId="709A4625" w:rsidR="00D05CAC" w:rsidRPr="003D5CCA" w:rsidRDefault="0094624E" w:rsidP="00D05CAC">
      <w:pPr>
        <w:pStyle w:val="StyleCentered"/>
      </w:pPr>
      <w:r w:rsidRPr="007F7660">
        <w:rPr>
          <w:highlight w:val="yellow"/>
        </w:rPr>
        <w:t>STUDENT NAME</w:t>
      </w:r>
      <w:r>
        <w:t xml:space="preserve"> </w:t>
      </w:r>
    </w:p>
    <w:p w14:paraId="0C3671ED" w14:textId="77777777" w:rsidR="00D05CAC" w:rsidRDefault="00D05CAC" w:rsidP="00D05CAC">
      <w:pPr>
        <w:pStyle w:val="StyleCentered"/>
      </w:pPr>
    </w:p>
    <w:p w14:paraId="1FBD3810" w14:textId="77777777" w:rsidR="00D05CAC" w:rsidRDefault="00D05CAC" w:rsidP="00D05CAC">
      <w:pPr>
        <w:pStyle w:val="StyleCentered"/>
      </w:pPr>
    </w:p>
    <w:p w14:paraId="391C82AC" w14:textId="77777777" w:rsidR="00D05CAC" w:rsidRDefault="00D05CAC" w:rsidP="00D05CAC">
      <w:pPr>
        <w:pStyle w:val="StyleCentered"/>
      </w:pPr>
    </w:p>
    <w:p w14:paraId="15CDD78E" w14:textId="77777777" w:rsidR="00D05CAC" w:rsidRDefault="00D05CAC" w:rsidP="00D05CAC">
      <w:pPr>
        <w:pStyle w:val="StyleCentered"/>
      </w:pPr>
    </w:p>
    <w:p w14:paraId="14D3189D" w14:textId="77777777" w:rsidR="00D05CAC" w:rsidRDefault="00D05CAC" w:rsidP="00D05CAC">
      <w:pPr>
        <w:pStyle w:val="StyleCentered"/>
      </w:pPr>
    </w:p>
    <w:p w14:paraId="0163F117" w14:textId="77777777" w:rsidR="00D05CAC" w:rsidRDefault="00D05CAC" w:rsidP="00D05CAC">
      <w:pPr>
        <w:pStyle w:val="StyleCentered"/>
      </w:pPr>
    </w:p>
    <w:p w14:paraId="7224BFB7" w14:textId="77777777" w:rsidR="00D05CAC" w:rsidRDefault="00D05CAC" w:rsidP="00D05CAC">
      <w:pPr>
        <w:pStyle w:val="StyleCentered"/>
      </w:pPr>
    </w:p>
    <w:p w14:paraId="06DBD0D0" w14:textId="77777777" w:rsidR="00D05CAC" w:rsidRDefault="00D05CAC" w:rsidP="00D05CAC">
      <w:pPr>
        <w:pStyle w:val="StyleCentered"/>
      </w:pPr>
    </w:p>
    <w:p w14:paraId="17DAE540" w14:textId="77777777" w:rsidR="00561F7D" w:rsidRPr="003D5CCA" w:rsidRDefault="00561F7D" w:rsidP="002718EB">
      <w:pPr>
        <w:pStyle w:val="StyleCentered"/>
      </w:pPr>
    </w:p>
    <w:p w14:paraId="1BCA6839" w14:textId="77777777" w:rsidR="00D05CAC" w:rsidRPr="003D5CCA" w:rsidRDefault="00D05CAC" w:rsidP="00D05CAC">
      <w:pPr>
        <w:pStyle w:val="StyleCentered"/>
      </w:pPr>
      <w:r w:rsidRPr="003D5CCA">
        <w:t>Submitted to the Graduate School of the</w:t>
      </w:r>
    </w:p>
    <w:p w14:paraId="3F0D2355" w14:textId="73F20354" w:rsidR="00D05CAC" w:rsidRPr="003D5CCA" w:rsidRDefault="00D05CAC" w:rsidP="00D05CAC">
      <w:pPr>
        <w:pStyle w:val="StyleCentered"/>
      </w:pPr>
      <w:r w:rsidRPr="003D5CCA">
        <w:t xml:space="preserve">University of </w:t>
      </w:r>
      <w:r w:rsidR="0094624E">
        <w:t>Greenwich Vietnam</w:t>
      </w:r>
      <w:r w:rsidRPr="003D5CCA">
        <w:t xml:space="preserve"> in partial fulfillment</w:t>
      </w:r>
    </w:p>
    <w:p w14:paraId="7611386F" w14:textId="77777777" w:rsidR="00D05CAC" w:rsidRPr="003D5CCA" w:rsidRDefault="00D05CAC" w:rsidP="00D05CAC">
      <w:pPr>
        <w:pStyle w:val="StyleCentered"/>
      </w:pPr>
      <w:r w:rsidRPr="003D5CCA">
        <w:t>of the requirements for the degree of</w:t>
      </w:r>
    </w:p>
    <w:p w14:paraId="0DAF023F" w14:textId="77777777" w:rsidR="00D05CAC" w:rsidRDefault="00D05CAC" w:rsidP="00D05CAC">
      <w:pPr>
        <w:pStyle w:val="StyleCentered"/>
      </w:pPr>
    </w:p>
    <w:p w14:paraId="28242E3F" w14:textId="77777777" w:rsidR="002718EB" w:rsidRPr="003D5CCA" w:rsidRDefault="002718EB" w:rsidP="002718EB">
      <w:pPr>
        <w:pStyle w:val="StyleCentered"/>
      </w:pPr>
    </w:p>
    <w:p w14:paraId="2F40465A" w14:textId="4BA59FFE" w:rsidR="00D05CAC" w:rsidRPr="003D5CCA" w:rsidRDefault="0094624E" w:rsidP="00D05CAC">
      <w:pPr>
        <w:pStyle w:val="StyleCentered"/>
      </w:pPr>
      <w:r>
        <w:t xml:space="preserve">B.Sc. In Computing Sciences </w:t>
      </w:r>
    </w:p>
    <w:p w14:paraId="4FD7B0E7" w14:textId="77777777" w:rsidR="00D05CAC" w:rsidRDefault="00D05CAC" w:rsidP="00D05CAC">
      <w:pPr>
        <w:pStyle w:val="StyleCentered"/>
      </w:pPr>
    </w:p>
    <w:p w14:paraId="0F0EDD4A" w14:textId="77777777" w:rsidR="002718EB" w:rsidRPr="003D5CCA" w:rsidRDefault="002718EB" w:rsidP="00D05CAC">
      <w:pPr>
        <w:pStyle w:val="StyleCentered"/>
      </w:pPr>
    </w:p>
    <w:p w14:paraId="20AA6F54" w14:textId="77777777" w:rsidR="00D05CAC" w:rsidRDefault="00D05CAC" w:rsidP="00D05CAC">
      <w:pPr>
        <w:pStyle w:val="StyleCentered"/>
      </w:pPr>
      <w:r w:rsidRPr="007F7660">
        <w:rPr>
          <w:highlight w:val="yellow"/>
        </w:rPr>
        <w:t>Month Year</w:t>
      </w:r>
    </w:p>
    <w:p w14:paraId="13575F54" w14:textId="77777777" w:rsidR="002718EB" w:rsidRPr="003D5CCA" w:rsidRDefault="002718EB" w:rsidP="00D05CAC">
      <w:pPr>
        <w:pStyle w:val="StyleCentered"/>
      </w:pPr>
    </w:p>
    <w:p w14:paraId="457DA216" w14:textId="77777777" w:rsidR="00D05CAC" w:rsidRPr="003D5CCA" w:rsidRDefault="00D05CAC" w:rsidP="00D05CAC">
      <w:pPr>
        <w:pStyle w:val="StyleCentered"/>
      </w:pPr>
    </w:p>
    <w:p w14:paraId="01E70A6E" w14:textId="484C0E6A" w:rsidR="002718EB" w:rsidRDefault="002718EB" w:rsidP="008E6EF9">
      <w:pPr>
        <w:pStyle w:val="TOCHeading"/>
      </w:pPr>
      <w:r>
        <w:br w:type="page"/>
      </w:r>
    </w:p>
    <w:p w14:paraId="28D1CAA2" w14:textId="77777777" w:rsidR="00D05CAC" w:rsidRDefault="00D05CAC" w:rsidP="00D05CAC">
      <w:pPr>
        <w:pStyle w:val="StyleCentered"/>
      </w:pPr>
    </w:p>
    <w:p w14:paraId="1787C108" w14:textId="77777777" w:rsidR="00D05CAC" w:rsidRDefault="00D05CAC" w:rsidP="00D05CAC">
      <w:pPr>
        <w:pStyle w:val="StyleCentered"/>
      </w:pPr>
    </w:p>
    <w:p w14:paraId="4E0503AF" w14:textId="77777777" w:rsidR="00D05CAC" w:rsidRDefault="00D05CAC" w:rsidP="00D05CAC">
      <w:pPr>
        <w:pStyle w:val="StyleCentered"/>
      </w:pPr>
    </w:p>
    <w:p w14:paraId="316B2EC3" w14:textId="77777777" w:rsidR="00D05CAC" w:rsidRDefault="00D05CAC" w:rsidP="00D05CAC">
      <w:pPr>
        <w:pStyle w:val="StyleCentered"/>
      </w:pPr>
    </w:p>
    <w:p w14:paraId="77EDAEAD" w14:textId="77777777" w:rsidR="00D05CAC" w:rsidRDefault="00D05CAC" w:rsidP="00D05CAC">
      <w:pPr>
        <w:pStyle w:val="StyleCentered"/>
      </w:pPr>
    </w:p>
    <w:p w14:paraId="745319C2" w14:textId="77777777" w:rsidR="00D05CAC" w:rsidRDefault="00D05CAC" w:rsidP="00D05CAC">
      <w:pPr>
        <w:pStyle w:val="StyleCentered"/>
      </w:pPr>
    </w:p>
    <w:p w14:paraId="33100B82" w14:textId="77777777" w:rsidR="00D05CAC" w:rsidRDefault="00D05CAC" w:rsidP="00D05CAC">
      <w:pPr>
        <w:pStyle w:val="StyleCentered"/>
      </w:pPr>
    </w:p>
    <w:p w14:paraId="09964096" w14:textId="77777777" w:rsidR="00D05CAC" w:rsidRDefault="00D05CAC" w:rsidP="00D05CAC">
      <w:pPr>
        <w:pStyle w:val="StyleCentered"/>
      </w:pPr>
    </w:p>
    <w:p w14:paraId="64388378" w14:textId="77777777" w:rsidR="00D05CAC" w:rsidRDefault="00D05CAC" w:rsidP="00D05CAC">
      <w:pPr>
        <w:pStyle w:val="StyleCentered"/>
      </w:pPr>
    </w:p>
    <w:p w14:paraId="67188FA6" w14:textId="77777777" w:rsidR="00D05CAC" w:rsidRDefault="00D05CAC" w:rsidP="00D05CAC">
      <w:pPr>
        <w:pStyle w:val="StyleCentered"/>
      </w:pPr>
    </w:p>
    <w:p w14:paraId="344BB337" w14:textId="77777777" w:rsidR="00D05CAC" w:rsidRDefault="00D05CAC" w:rsidP="00D05CAC">
      <w:pPr>
        <w:pStyle w:val="StyleCentered"/>
      </w:pPr>
    </w:p>
    <w:p w14:paraId="57270BA3" w14:textId="77777777" w:rsidR="00D05CAC" w:rsidRDefault="00D05CAC" w:rsidP="00D05CAC">
      <w:pPr>
        <w:pStyle w:val="StyleCentered"/>
      </w:pPr>
    </w:p>
    <w:p w14:paraId="0FF65112" w14:textId="77777777" w:rsidR="00D05CAC" w:rsidRDefault="00D05CAC" w:rsidP="00D05CAC">
      <w:pPr>
        <w:pStyle w:val="StyleCentered"/>
      </w:pPr>
    </w:p>
    <w:p w14:paraId="7790E5BE" w14:textId="77777777" w:rsidR="00D05CAC" w:rsidRDefault="00D05CAC" w:rsidP="00D05CAC">
      <w:pPr>
        <w:pStyle w:val="StyleCentered"/>
      </w:pPr>
    </w:p>
    <w:p w14:paraId="0CCAB1CC" w14:textId="77777777" w:rsidR="00D05CAC" w:rsidRDefault="00D05CAC" w:rsidP="00D05CAC">
      <w:pPr>
        <w:pStyle w:val="StyleCentered"/>
      </w:pPr>
    </w:p>
    <w:p w14:paraId="571397AE" w14:textId="77777777" w:rsidR="00D05CAC" w:rsidRDefault="00D05CAC" w:rsidP="00D05CAC">
      <w:pPr>
        <w:pStyle w:val="StyleCentered"/>
      </w:pPr>
    </w:p>
    <w:p w14:paraId="25AECD5F" w14:textId="77777777" w:rsidR="00D05CAC" w:rsidRDefault="00D05CAC" w:rsidP="00D05CAC">
      <w:pPr>
        <w:pStyle w:val="StyleCentered"/>
      </w:pPr>
    </w:p>
    <w:p w14:paraId="3E098336" w14:textId="77777777" w:rsidR="00D05CAC" w:rsidRDefault="00D05CAC" w:rsidP="00D05CAC">
      <w:pPr>
        <w:pStyle w:val="StyleCentered"/>
      </w:pPr>
    </w:p>
    <w:p w14:paraId="0DFB9652" w14:textId="77777777" w:rsidR="00D05CAC" w:rsidRDefault="00D05CAC" w:rsidP="00D05CAC">
      <w:pPr>
        <w:pStyle w:val="StyleCentered"/>
      </w:pPr>
    </w:p>
    <w:p w14:paraId="07C28A41" w14:textId="77777777" w:rsidR="00D05CAC" w:rsidRDefault="00D05CAC" w:rsidP="00D05CAC">
      <w:pPr>
        <w:pStyle w:val="StyleCentered"/>
      </w:pPr>
    </w:p>
    <w:p w14:paraId="4D3E9782" w14:textId="77777777" w:rsidR="00D05CAC" w:rsidRDefault="00D05CAC" w:rsidP="00D05CAC">
      <w:pPr>
        <w:pStyle w:val="StyleCentered"/>
      </w:pPr>
    </w:p>
    <w:p w14:paraId="75474365" w14:textId="77777777" w:rsidR="00D05CAC" w:rsidRDefault="00D05CAC" w:rsidP="00D05CAC">
      <w:pPr>
        <w:pStyle w:val="StyleCentered"/>
      </w:pPr>
    </w:p>
    <w:p w14:paraId="49F16C7B" w14:textId="77777777" w:rsidR="00D05CAC" w:rsidRDefault="00D05CAC" w:rsidP="00D05CAC">
      <w:pPr>
        <w:pStyle w:val="StyleCentered"/>
      </w:pPr>
    </w:p>
    <w:p w14:paraId="4DDB8F03" w14:textId="77777777" w:rsidR="00D05CAC" w:rsidRDefault="00D05CAC" w:rsidP="00D05CAC">
      <w:pPr>
        <w:pStyle w:val="StyleCentered"/>
      </w:pPr>
    </w:p>
    <w:p w14:paraId="7B0A483E" w14:textId="77777777" w:rsidR="00D05CAC" w:rsidRDefault="00D05CAC" w:rsidP="00D05CAC">
      <w:pPr>
        <w:pStyle w:val="StyleCentered"/>
      </w:pPr>
    </w:p>
    <w:p w14:paraId="548270C7" w14:textId="77777777" w:rsidR="00D05CAC" w:rsidRDefault="00D05CAC" w:rsidP="00D05CAC">
      <w:pPr>
        <w:pStyle w:val="StyleCentered"/>
      </w:pPr>
    </w:p>
    <w:p w14:paraId="2B2D5EAE" w14:textId="77777777" w:rsidR="00D05CAC" w:rsidRDefault="00D05CAC" w:rsidP="00D05CAC">
      <w:pPr>
        <w:pStyle w:val="StyleCentered"/>
      </w:pPr>
    </w:p>
    <w:p w14:paraId="069611A1" w14:textId="77777777" w:rsidR="00D05CAC" w:rsidRDefault="00D05CAC" w:rsidP="00D05CAC">
      <w:pPr>
        <w:pStyle w:val="StyleCentered"/>
      </w:pPr>
    </w:p>
    <w:p w14:paraId="462F0DDA" w14:textId="77777777" w:rsidR="00D05CAC" w:rsidRDefault="00D05CAC" w:rsidP="00D05CAC">
      <w:pPr>
        <w:pStyle w:val="StyleCentered"/>
      </w:pPr>
    </w:p>
    <w:p w14:paraId="16333F29" w14:textId="77777777" w:rsidR="00D05CAC" w:rsidRDefault="00D05CAC" w:rsidP="00D05CAC">
      <w:pPr>
        <w:pStyle w:val="StyleCentered"/>
      </w:pPr>
    </w:p>
    <w:p w14:paraId="470ACF00" w14:textId="77777777" w:rsidR="00D05CAC" w:rsidRDefault="00D05CAC" w:rsidP="00D05CAC">
      <w:pPr>
        <w:pStyle w:val="StyleCentered"/>
      </w:pPr>
    </w:p>
    <w:p w14:paraId="04B41B4E" w14:textId="77777777" w:rsidR="00D05CAC" w:rsidRDefault="00D05CAC" w:rsidP="00D05CAC">
      <w:pPr>
        <w:pStyle w:val="StyleCentered"/>
      </w:pPr>
    </w:p>
    <w:p w14:paraId="0C882CD2" w14:textId="77777777" w:rsidR="00D05CAC" w:rsidRDefault="00D05CAC" w:rsidP="00D05CAC">
      <w:pPr>
        <w:pStyle w:val="StyleCentered"/>
      </w:pPr>
    </w:p>
    <w:p w14:paraId="5F2C3194" w14:textId="77777777" w:rsidR="00D05CAC" w:rsidRDefault="00D05CAC" w:rsidP="00D05CAC">
      <w:pPr>
        <w:pStyle w:val="StyleCentered"/>
      </w:pPr>
    </w:p>
    <w:p w14:paraId="3D76EAEF" w14:textId="77777777" w:rsidR="00D05CAC" w:rsidRDefault="00D05CAC" w:rsidP="00D05CAC">
      <w:pPr>
        <w:pStyle w:val="StyleCentered"/>
      </w:pPr>
    </w:p>
    <w:p w14:paraId="161FA972" w14:textId="77777777" w:rsidR="00D05CAC" w:rsidRDefault="00D05CAC" w:rsidP="00D05CAC">
      <w:pPr>
        <w:pStyle w:val="StyleCentered"/>
      </w:pPr>
    </w:p>
    <w:p w14:paraId="57B42CFD" w14:textId="77777777" w:rsidR="00D05CAC" w:rsidRDefault="00D05CAC" w:rsidP="00D05CAC">
      <w:pPr>
        <w:pStyle w:val="StyleCentered"/>
      </w:pPr>
    </w:p>
    <w:p w14:paraId="362ED70E" w14:textId="77777777" w:rsidR="00D05CAC" w:rsidRDefault="00D05CAC" w:rsidP="00D272CC">
      <w:pPr>
        <w:pStyle w:val="StyleCentered"/>
      </w:pPr>
    </w:p>
    <w:p w14:paraId="22964EBA" w14:textId="77777777" w:rsidR="00561F7D" w:rsidRDefault="00561F7D" w:rsidP="00D272CC">
      <w:pPr>
        <w:pStyle w:val="StyleCentered"/>
      </w:pPr>
    </w:p>
    <w:p w14:paraId="110ABE35" w14:textId="4E28149B" w:rsidR="00D05CAC" w:rsidRPr="003D5CCA" w:rsidRDefault="00D05CAC" w:rsidP="00D05CAC">
      <w:pPr>
        <w:pStyle w:val="StyleCentered"/>
      </w:pPr>
      <w:r w:rsidRPr="003D5CCA">
        <w:t>© Copyr</w:t>
      </w:r>
      <w:r w:rsidR="00EA6089">
        <w:t xml:space="preserve">ight by </w:t>
      </w:r>
      <w:r w:rsidR="0094624E" w:rsidRPr="007F7660">
        <w:rPr>
          <w:highlight w:val="yellow"/>
        </w:rPr>
        <w:t>Student Name 2018</w:t>
      </w:r>
    </w:p>
    <w:p w14:paraId="642FC1CE" w14:textId="77777777" w:rsidR="00D05CAC" w:rsidRPr="003D5CCA" w:rsidRDefault="00D05CAC" w:rsidP="00D272CC">
      <w:pPr>
        <w:pStyle w:val="StyleCentered"/>
      </w:pPr>
    </w:p>
    <w:p w14:paraId="172AF1C7" w14:textId="77777777" w:rsidR="00D05CAC" w:rsidRPr="003D5CCA" w:rsidRDefault="00D05CAC" w:rsidP="00D05CAC">
      <w:pPr>
        <w:pStyle w:val="StyleCentered"/>
      </w:pPr>
      <w:r w:rsidRPr="003D5CCA">
        <w:t>All Rights Reserved</w:t>
      </w:r>
    </w:p>
    <w:p w14:paraId="658A0F05" w14:textId="77777777" w:rsidR="00D05CAC" w:rsidRDefault="00D05CAC" w:rsidP="00D05CAC">
      <w:pPr>
        <w:pStyle w:val="StyleCentered"/>
      </w:pPr>
    </w:p>
    <w:p w14:paraId="7C6F27B4" w14:textId="77777777" w:rsidR="00D05CAC" w:rsidRDefault="00D05CAC" w:rsidP="00D05CAC">
      <w:pPr>
        <w:pStyle w:val="StyleCentered"/>
      </w:pPr>
    </w:p>
    <w:p w14:paraId="4F530C04" w14:textId="77777777" w:rsidR="00D05CAC" w:rsidRDefault="00D05CAC" w:rsidP="00D05CAC">
      <w:pPr>
        <w:pStyle w:val="StyleCentered"/>
      </w:pPr>
    </w:p>
    <w:p w14:paraId="4000D762" w14:textId="77777777" w:rsidR="00D05CAC" w:rsidRDefault="00D05CAC" w:rsidP="00D05CAC">
      <w:pPr>
        <w:pStyle w:val="StyleCentered"/>
      </w:pPr>
    </w:p>
    <w:p w14:paraId="7B53B3F3" w14:textId="77777777" w:rsidR="00D05CAC" w:rsidRDefault="00D05CAC" w:rsidP="00D05CAC">
      <w:pPr>
        <w:pStyle w:val="StyleCentered"/>
      </w:pPr>
    </w:p>
    <w:p w14:paraId="552B59F4" w14:textId="77777777" w:rsidR="00D05CAC" w:rsidRDefault="00D05CAC" w:rsidP="00D05CAC">
      <w:pPr>
        <w:pStyle w:val="StyleCentered"/>
      </w:pPr>
    </w:p>
    <w:p w14:paraId="7B26B609" w14:textId="77777777" w:rsidR="00D05CAC" w:rsidRDefault="00D05CAC" w:rsidP="00D05CAC">
      <w:pPr>
        <w:pStyle w:val="StyleCentered"/>
      </w:pPr>
    </w:p>
    <w:p w14:paraId="7CEB6507" w14:textId="77777777" w:rsidR="00A01788" w:rsidRPr="003D5CCA" w:rsidRDefault="00A01788" w:rsidP="00D05CAC">
      <w:pPr>
        <w:pStyle w:val="StyleCentered"/>
      </w:pPr>
    </w:p>
    <w:p w14:paraId="4F3195BC" w14:textId="7502868D" w:rsidR="007F7660" w:rsidRPr="003362BE" w:rsidRDefault="007F7660" w:rsidP="007F7660">
      <w:pPr>
        <w:pStyle w:val="StyleCentered"/>
        <w:rPr>
          <w:b/>
        </w:rPr>
      </w:pPr>
      <w:r>
        <w:rPr>
          <w:b/>
        </w:rPr>
        <w:t xml:space="preserve">QUALITY IN AMAZON’S IT SYSTEM – SOFTWARE DEVELOPMENT </w:t>
      </w:r>
    </w:p>
    <w:p w14:paraId="1FBB953A" w14:textId="77777777" w:rsidR="00D05CAC" w:rsidRPr="003D5CCA" w:rsidRDefault="00D05CAC" w:rsidP="00D05CAC">
      <w:pPr>
        <w:pStyle w:val="StyleCentered"/>
      </w:pPr>
    </w:p>
    <w:p w14:paraId="7A589773" w14:textId="77777777" w:rsidR="00D05CAC" w:rsidRDefault="00D05CAC" w:rsidP="00D05CAC">
      <w:pPr>
        <w:pStyle w:val="StyleCentered"/>
      </w:pPr>
    </w:p>
    <w:p w14:paraId="33B71EA0" w14:textId="77777777" w:rsidR="00D05CAC" w:rsidRDefault="00D05CAC" w:rsidP="00D05CAC">
      <w:pPr>
        <w:pStyle w:val="StyleCentered"/>
      </w:pPr>
    </w:p>
    <w:p w14:paraId="131E9FBE" w14:textId="77777777" w:rsidR="00D05CAC" w:rsidRDefault="00D05CAC" w:rsidP="00D05CAC">
      <w:pPr>
        <w:pStyle w:val="StyleCentered"/>
      </w:pPr>
    </w:p>
    <w:p w14:paraId="18E2F7AB" w14:textId="77777777" w:rsidR="00D05CAC" w:rsidRDefault="00D05CAC" w:rsidP="00D05CAC">
      <w:pPr>
        <w:pStyle w:val="StyleCentered"/>
      </w:pPr>
    </w:p>
    <w:p w14:paraId="56442513" w14:textId="77777777" w:rsidR="00D05CAC" w:rsidRDefault="00D05CAC" w:rsidP="00D05CAC">
      <w:pPr>
        <w:pStyle w:val="StyleCentered"/>
      </w:pPr>
    </w:p>
    <w:p w14:paraId="0F4F2E76" w14:textId="77777777" w:rsidR="00D05CAC" w:rsidRPr="003D5CCA" w:rsidRDefault="00D05CAC" w:rsidP="00D05CAC">
      <w:pPr>
        <w:pStyle w:val="StyleCentered"/>
      </w:pPr>
    </w:p>
    <w:p w14:paraId="4272096B" w14:textId="394D48A5" w:rsidR="00D05CAC" w:rsidRPr="003D5CCA" w:rsidRDefault="007F7660" w:rsidP="00D05CAC">
      <w:pPr>
        <w:pStyle w:val="StyleCentered"/>
      </w:pPr>
      <w:r>
        <w:t xml:space="preserve">FINAL ASSIGNMENT </w:t>
      </w:r>
    </w:p>
    <w:p w14:paraId="2BE02B4F" w14:textId="77777777" w:rsidR="00D05CAC" w:rsidRPr="003D5CCA" w:rsidRDefault="00D05CAC" w:rsidP="00D05CAC">
      <w:pPr>
        <w:pStyle w:val="StyleCentered"/>
      </w:pPr>
      <w:r w:rsidRPr="003D5CCA">
        <w:t>by</w:t>
      </w:r>
    </w:p>
    <w:p w14:paraId="51EA3C95" w14:textId="77777777" w:rsidR="00D05CAC" w:rsidRPr="003D5CCA" w:rsidRDefault="00D05CAC" w:rsidP="00D05CAC">
      <w:pPr>
        <w:pStyle w:val="StyleCentered"/>
      </w:pPr>
    </w:p>
    <w:p w14:paraId="2222F387" w14:textId="5CF1BFF9" w:rsidR="00D05CAC" w:rsidRPr="007F7660" w:rsidRDefault="0094624E" w:rsidP="00D05CAC">
      <w:pPr>
        <w:pStyle w:val="StyleCentered"/>
        <w:rPr>
          <w:highlight w:val="yellow"/>
        </w:rPr>
      </w:pPr>
      <w:r w:rsidRPr="007F7660">
        <w:rPr>
          <w:highlight w:val="yellow"/>
        </w:rPr>
        <w:t>Student Name.</w:t>
      </w:r>
    </w:p>
    <w:p w14:paraId="7202888C" w14:textId="663D551F" w:rsidR="00424D4B" w:rsidRPr="003D5CCA" w:rsidRDefault="00424D4B" w:rsidP="00D05CAC">
      <w:pPr>
        <w:pStyle w:val="StyleCentered"/>
      </w:pPr>
      <w:r w:rsidRPr="007F7660">
        <w:rPr>
          <w:highlight w:val="yellow"/>
        </w:rPr>
        <w:t>Student ID:</w:t>
      </w:r>
      <w:r>
        <w:t xml:space="preserve"> </w:t>
      </w:r>
    </w:p>
    <w:p w14:paraId="31E53BE4" w14:textId="77777777" w:rsidR="00D05CAC" w:rsidRDefault="00D05CAC" w:rsidP="00D05CAC">
      <w:pPr>
        <w:pStyle w:val="StyleCentered"/>
      </w:pPr>
    </w:p>
    <w:p w14:paraId="423755FF" w14:textId="77777777" w:rsidR="00D05CAC" w:rsidRDefault="00D05CAC" w:rsidP="00D05CAC">
      <w:pPr>
        <w:pStyle w:val="StyleCentered"/>
      </w:pPr>
    </w:p>
    <w:p w14:paraId="5FEAEC01" w14:textId="77777777" w:rsidR="00D05CAC" w:rsidRDefault="00D05CAC" w:rsidP="00D05CAC">
      <w:pPr>
        <w:pStyle w:val="StyleCentered"/>
      </w:pPr>
    </w:p>
    <w:p w14:paraId="526CD06F" w14:textId="77777777" w:rsidR="00D05CAC" w:rsidRDefault="00D05CAC" w:rsidP="00D05CAC">
      <w:pPr>
        <w:pStyle w:val="StyleCentered"/>
      </w:pPr>
    </w:p>
    <w:p w14:paraId="1136642F" w14:textId="77777777" w:rsidR="00D05CAC" w:rsidRPr="003D5CCA" w:rsidRDefault="00D05CAC" w:rsidP="007D5F15">
      <w:pPr>
        <w:pStyle w:val="StyleCentered"/>
      </w:pPr>
    </w:p>
    <w:p w14:paraId="6EAE1F5C" w14:textId="63D548FA" w:rsidR="00D05CAC" w:rsidRDefault="0094624E" w:rsidP="00D05CAC">
      <w:r>
        <w:t>Lecturer</w:t>
      </w:r>
      <w:r w:rsidR="00D05CAC" w:rsidRPr="003D5CCA">
        <w:t>:</w:t>
      </w:r>
    </w:p>
    <w:p w14:paraId="21A05C4B" w14:textId="77777777" w:rsidR="00986F29" w:rsidRPr="003D5CCA" w:rsidRDefault="00986F29" w:rsidP="00D05CAC"/>
    <w:p w14:paraId="28F606C8" w14:textId="77777777" w:rsidR="00D05CAC" w:rsidRPr="003D5CCA" w:rsidRDefault="00D05CAC" w:rsidP="00D05CAC"/>
    <w:p w14:paraId="016EF1F7" w14:textId="77777777" w:rsidR="00D05CAC" w:rsidRDefault="00D05CAC" w:rsidP="00D07305">
      <w:pPr>
        <w:tabs>
          <w:tab w:val="right" w:leader="underscore" w:pos="4320"/>
        </w:tabs>
      </w:pPr>
      <w:r>
        <w:tab/>
      </w:r>
    </w:p>
    <w:p w14:paraId="184532E7" w14:textId="0FAB5B01" w:rsidR="00D05CAC" w:rsidRPr="003D5CCA" w:rsidRDefault="0094624E" w:rsidP="00D05CAC">
      <w:pPr>
        <w:tabs>
          <w:tab w:val="right" w:leader="underscore" w:pos="4680"/>
        </w:tabs>
      </w:pPr>
      <w:r>
        <w:t xml:space="preserve">Michael Omar </w:t>
      </w:r>
    </w:p>
    <w:p w14:paraId="31BE74CD" w14:textId="77777777" w:rsidR="00D05CAC" w:rsidRDefault="00D05CAC" w:rsidP="00D05CAC">
      <w:pPr>
        <w:tabs>
          <w:tab w:val="right" w:leader="underscore" w:pos="4680"/>
        </w:tabs>
      </w:pPr>
    </w:p>
    <w:p w14:paraId="7293BA3E" w14:textId="77777777" w:rsidR="00D05CAC" w:rsidRDefault="00D05CAC" w:rsidP="00D05CAC">
      <w:pPr>
        <w:tabs>
          <w:tab w:val="right" w:leader="underscore" w:pos="4680"/>
        </w:tabs>
      </w:pPr>
    </w:p>
    <w:p w14:paraId="5EA12CCA" w14:textId="77777777" w:rsidR="00D05CAC" w:rsidRDefault="00D05CAC" w:rsidP="00D05CAC"/>
    <w:p w14:paraId="68402D5A" w14:textId="77777777" w:rsidR="00D05CAC" w:rsidRDefault="00D05CAC" w:rsidP="00D05CAC"/>
    <w:p w14:paraId="37737296" w14:textId="77777777" w:rsidR="00561F7D" w:rsidRDefault="00561F7D" w:rsidP="00D05CAC"/>
    <w:p w14:paraId="20016F75" w14:textId="77777777" w:rsidR="00986F29" w:rsidRDefault="00986F29" w:rsidP="00D05CAC"/>
    <w:p w14:paraId="721D968B" w14:textId="77777777" w:rsidR="00986F29" w:rsidRPr="003D5CCA" w:rsidRDefault="00986F29" w:rsidP="00D05CAC"/>
    <w:p w14:paraId="3BCEEA7D" w14:textId="77777777" w:rsidR="0094624E" w:rsidRDefault="0094624E" w:rsidP="00D05CAC">
      <w:pPr>
        <w:tabs>
          <w:tab w:val="right" w:leader="underscore" w:pos="8640"/>
        </w:tabs>
        <w:ind w:left="4320"/>
      </w:pPr>
    </w:p>
    <w:p w14:paraId="0C068EF0" w14:textId="77777777" w:rsidR="0094624E" w:rsidRDefault="0094624E" w:rsidP="00D05CAC">
      <w:pPr>
        <w:tabs>
          <w:tab w:val="right" w:leader="underscore" w:pos="8640"/>
        </w:tabs>
        <w:ind w:left="4320"/>
      </w:pPr>
    </w:p>
    <w:p w14:paraId="72A63246" w14:textId="77777777" w:rsidR="0094624E" w:rsidRDefault="0094624E" w:rsidP="00D05CAC">
      <w:pPr>
        <w:tabs>
          <w:tab w:val="right" w:leader="underscore" w:pos="8640"/>
        </w:tabs>
        <w:ind w:left="4320"/>
      </w:pPr>
    </w:p>
    <w:p w14:paraId="6CE3A442" w14:textId="77777777" w:rsidR="0094624E" w:rsidRDefault="0094624E" w:rsidP="00D05CAC">
      <w:pPr>
        <w:tabs>
          <w:tab w:val="right" w:leader="underscore" w:pos="8640"/>
        </w:tabs>
        <w:ind w:left="4320"/>
      </w:pPr>
    </w:p>
    <w:p w14:paraId="0118CC16" w14:textId="77777777" w:rsidR="00D05CAC" w:rsidRDefault="00D05CAC" w:rsidP="00D05CAC">
      <w:pPr>
        <w:tabs>
          <w:tab w:val="right" w:leader="underscore" w:pos="8640"/>
        </w:tabs>
        <w:ind w:left="4320"/>
      </w:pPr>
      <w:r>
        <w:tab/>
      </w:r>
    </w:p>
    <w:p w14:paraId="2F5A1B2B" w14:textId="5C41AC5E" w:rsidR="00D05CAC" w:rsidRPr="003D5CCA" w:rsidRDefault="0094624E" w:rsidP="00D05CAC">
      <w:pPr>
        <w:ind w:left="4320"/>
      </w:pPr>
      <w:r>
        <w:t>Director of Academics Greenwich University Vietnam:</w:t>
      </w:r>
    </w:p>
    <w:p w14:paraId="2ED11CC9" w14:textId="7421697D" w:rsidR="00D05CAC" w:rsidRDefault="00D05CAC" w:rsidP="00D05CAC">
      <w:pPr>
        <w:ind w:left="4320"/>
      </w:pPr>
      <w:r w:rsidRPr="003D5CCA">
        <w:t>Department Name</w:t>
      </w:r>
      <w:r w:rsidR="0094624E">
        <w:t xml:space="preserve">: Computing &amp; Mathematics </w:t>
      </w:r>
    </w:p>
    <w:p w14:paraId="6E8B5F21" w14:textId="00A4E3C5" w:rsidR="007D5F15" w:rsidRDefault="007D5F15">
      <w:pPr>
        <w:suppressAutoHyphens w:val="0"/>
      </w:pPr>
      <w:r>
        <w:br w:type="page"/>
      </w:r>
    </w:p>
    <w:p w14:paraId="274A1A09" w14:textId="77777777" w:rsidR="00D05CAC" w:rsidRPr="00D9455C" w:rsidRDefault="00D05CAC" w:rsidP="00D05CAC">
      <w:pPr>
        <w:pStyle w:val="StyleBoldCentered"/>
      </w:pPr>
      <w:r w:rsidRPr="00D9455C">
        <w:lastRenderedPageBreak/>
        <w:t>DEDICATION</w:t>
      </w:r>
    </w:p>
    <w:p w14:paraId="60D58048" w14:textId="77777777" w:rsidR="00D05CAC" w:rsidRDefault="00D05CAC" w:rsidP="00D05CAC">
      <w:pPr>
        <w:pStyle w:val="StyleCentered"/>
      </w:pPr>
    </w:p>
    <w:p w14:paraId="79A72467" w14:textId="73CD6048" w:rsidR="00D05CAC" w:rsidRDefault="00A01788" w:rsidP="00D05CAC">
      <w:r>
        <w:t>[optional]</w:t>
      </w:r>
    </w:p>
    <w:p w14:paraId="1C2C8EA3" w14:textId="77777777" w:rsidR="00D05CAC" w:rsidRPr="003D5CCA" w:rsidRDefault="00D05CAC" w:rsidP="00D05CAC">
      <w:pPr>
        <w:pStyle w:val="StyleCentered"/>
      </w:pPr>
    </w:p>
    <w:p w14:paraId="7468C992" w14:textId="77777777" w:rsidR="00D05CAC" w:rsidRDefault="00D05CAC" w:rsidP="00D05CAC">
      <w:pPr>
        <w:pStyle w:val="StyleCentered"/>
        <w:sectPr w:rsidR="00D05CAC" w:rsidSect="00850125">
          <w:endnotePr>
            <w:numFmt w:val="decimal"/>
            <w:numRestart w:val="eachSect"/>
          </w:endnotePr>
          <w:pgSz w:w="12240" w:h="15840"/>
          <w:pgMar w:top="1440" w:right="1440" w:bottom="1440" w:left="2160" w:header="720" w:footer="720" w:gutter="0"/>
          <w:cols w:space="720"/>
          <w:docGrid w:linePitch="360"/>
        </w:sectPr>
      </w:pPr>
    </w:p>
    <w:p w14:paraId="7309D561" w14:textId="77777777" w:rsidR="00D05CAC" w:rsidRDefault="00D05CAC" w:rsidP="00D05CAC">
      <w:pPr>
        <w:pStyle w:val="Heading1"/>
      </w:pPr>
      <w:bookmarkStart w:id="0" w:name="_Toc134519067"/>
      <w:r w:rsidRPr="003D5CCA">
        <w:lastRenderedPageBreak/>
        <w:t>ACKNOWLEDGMENTS</w:t>
      </w:r>
      <w:bookmarkEnd w:id="0"/>
    </w:p>
    <w:p w14:paraId="5B4BE771" w14:textId="3FA12D81" w:rsidR="00D05CAC" w:rsidRPr="006268A9" w:rsidRDefault="00973A32" w:rsidP="00D05CAC">
      <w:r>
        <w:t>[optional]</w:t>
      </w:r>
    </w:p>
    <w:p w14:paraId="09FAC7F9" w14:textId="77777777" w:rsidR="00D05CAC" w:rsidRDefault="00D05CAC">
      <w:r>
        <w:br w:type="page"/>
      </w:r>
    </w:p>
    <w:p w14:paraId="74D660D6" w14:textId="77777777" w:rsidR="00D05CAC" w:rsidRPr="003D5CCA" w:rsidRDefault="00D05CAC" w:rsidP="00D05CAC">
      <w:pPr>
        <w:pStyle w:val="Heading1"/>
      </w:pPr>
      <w:bookmarkStart w:id="1" w:name="_Toc134519068"/>
      <w:r w:rsidRPr="003D5CCA">
        <w:lastRenderedPageBreak/>
        <w:t>ABSTRACT</w:t>
      </w:r>
      <w:bookmarkEnd w:id="1"/>
    </w:p>
    <w:p w14:paraId="36005C57" w14:textId="0D9CD511" w:rsidR="007F7660" w:rsidRPr="0015472C" w:rsidRDefault="007F7660" w:rsidP="007F7660">
      <w:pPr>
        <w:pStyle w:val="StyleCentered"/>
        <w:rPr>
          <w:b/>
        </w:rPr>
      </w:pPr>
      <w:r>
        <w:rPr>
          <w:b/>
        </w:rPr>
        <w:t xml:space="preserve">QUALITY IN AMAZON’S IT SYSTEM SOFTWARE DELOPMENT </w:t>
      </w:r>
    </w:p>
    <w:p w14:paraId="4D6CD578" w14:textId="77777777" w:rsidR="00D05CAC" w:rsidRPr="003D5CCA" w:rsidRDefault="00D05CAC" w:rsidP="00D05CAC">
      <w:pPr>
        <w:pStyle w:val="StyleCentered"/>
      </w:pPr>
    </w:p>
    <w:p w14:paraId="18DC63E7" w14:textId="77777777" w:rsidR="00D05CAC" w:rsidRPr="003D5CCA" w:rsidRDefault="00D05CAC" w:rsidP="00D05CAC">
      <w:pPr>
        <w:pStyle w:val="StyleCentered"/>
      </w:pPr>
    </w:p>
    <w:p w14:paraId="59F1531B" w14:textId="18A104B0" w:rsidR="00D05CAC" w:rsidRPr="003D5CCA" w:rsidRDefault="00D05CAC" w:rsidP="00D05CAC">
      <w:pPr>
        <w:pStyle w:val="StyleCentered"/>
      </w:pPr>
      <w:r w:rsidRPr="007F7660">
        <w:rPr>
          <w:highlight w:val="yellow"/>
        </w:rPr>
        <w:t>NAME OF STUDENT</w:t>
      </w:r>
      <w:r w:rsidRPr="003D5CCA">
        <w:t xml:space="preserve">, </w:t>
      </w:r>
      <w:r w:rsidR="0094624E" w:rsidRPr="003D5CCA">
        <w:t>B.</w:t>
      </w:r>
      <w:r w:rsidR="0094624E">
        <w:t>Sc.</w:t>
      </w:r>
      <w:r w:rsidR="0094624E" w:rsidRPr="003D5CCA">
        <w:t xml:space="preserve"> </w:t>
      </w:r>
      <w:r w:rsidR="0094624E">
        <w:t xml:space="preserve">GREENWICH </w:t>
      </w:r>
      <w:r w:rsidRPr="003D5CCA">
        <w:t>UNIVERSITY</w:t>
      </w:r>
    </w:p>
    <w:p w14:paraId="1A0E29DF" w14:textId="77777777" w:rsidR="00D05CAC" w:rsidRPr="003D5CCA" w:rsidRDefault="00D05CAC" w:rsidP="00D05CAC">
      <w:pPr>
        <w:pStyle w:val="StyleCentered"/>
      </w:pPr>
    </w:p>
    <w:p w14:paraId="58458032" w14:textId="18960B06" w:rsidR="00D05CAC" w:rsidRPr="003D5CCA" w:rsidRDefault="007F7660" w:rsidP="00D05CAC">
      <w:pPr>
        <w:pStyle w:val="StyleCentered"/>
      </w:pPr>
      <w:r>
        <w:t xml:space="preserve">Supervised </w:t>
      </w:r>
      <w:r w:rsidR="00D05CAC" w:rsidRPr="003D5CCA">
        <w:t xml:space="preserve">by: </w:t>
      </w:r>
      <w:r w:rsidR="0094624E">
        <w:t xml:space="preserve">MR. MICHAEL OMAR </w:t>
      </w:r>
    </w:p>
    <w:p w14:paraId="7D53E0B1" w14:textId="77777777" w:rsidR="00D05CAC" w:rsidRDefault="00D05CAC" w:rsidP="00D05CAC">
      <w:pPr>
        <w:pStyle w:val="StyleCentered"/>
      </w:pPr>
    </w:p>
    <w:p w14:paraId="15DFE109" w14:textId="77777777" w:rsidR="00D05CAC" w:rsidRPr="003D5CCA" w:rsidRDefault="00D05CAC" w:rsidP="00D05CAC"/>
    <w:p w14:paraId="48C8DE20" w14:textId="77777777" w:rsidR="00D05CAC" w:rsidRDefault="00D05CAC">
      <w:r>
        <w:br w:type="page"/>
      </w:r>
    </w:p>
    <w:p w14:paraId="5CFE52E1" w14:textId="77777777" w:rsidR="00D05CAC" w:rsidRPr="00C9585F" w:rsidRDefault="00D05CAC" w:rsidP="00D05CAC">
      <w:pPr>
        <w:pStyle w:val="StyleBoldCentered"/>
      </w:pPr>
      <w:r w:rsidRPr="007F7660">
        <w:rPr>
          <w:highlight w:val="yellow"/>
        </w:rPr>
        <w:lastRenderedPageBreak/>
        <w:t>TABLE OF CONTENTS</w:t>
      </w:r>
    </w:p>
    <w:p w14:paraId="23BE791A" w14:textId="77777777" w:rsidR="00D05CAC" w:rsidRDefault="00D05CAC" w:rsidP="00D05CAC">
      <w:pPr>
        <w:pStyle w:val="StyleCentered"/>
      </w:pPr>
    </w:p>
    <w:p w14:paraId="5D389B7B" w14:textId="77777777" w:rsidR="00D05CAC" w:rsidRDefault="00D05CAC" w:rsidP="00D05CAC">
      <w:pPr>
        <w:tabs>
          <w:tab w:val="right" w:pos="8640"/>
        </w:tabs>
      </w:pPr>
      <w:r>
        <w:tab/>
        <w:t>Page</w:t>
      </w:r>
    </w:p>
    <w:p w14:paraId="5FB1B0FF" w14:textId="77777777" w:rsidR="00D05CAC" w:rsidRDefault="00D05CAC" w:rsidP="00D05CAC">
      <w:pPr>
        <w:tabs>
          <w:tab w:val="right" w:pos="8640"/>
        </w:tabs>
      </w:pPr>
    </w:p>
    <w:p w14:paraId="3EE01562" w14:textId="77777777" w:rsidR="00541CA6" w:rsidRDefault="005C49AF" w:rsidP="00A21BD5">
      <w:pPr>
        <w:pStyle w:val="TOC1"/>
        <w:rPr>
          <w:rFonts w:eastAsiaTheme="minorEastAsia" w:cstheme="minorBidi"/>
          <w:noProof/>
        </w:rPr>
      </w:pPr>
      <w:r>
        <w:rPr>
          <w:noProof/>
        </w:rPr>
        <w:fldChar w:fldCharType="begin"/>
      </w:r>
      <w:r w:rsidR="00541CA6">
        <w:rPr>
          <w:noProof/>
        </w:rPr>
        <w:instrText xml:space="preserve"> TOC \o "1-5" </w:instrText>
      </w:r>
      <w:r>
        <w:rPr>
          <w:noProof/>
        </w:rPr>
        <w:fldChar w:fldCharType="separate"/>
      </w:r>
      <w:r w:rsidR="00541CA6">
        <w:rPr>
          <w:noProof/>
        </w:rPr>
        <w:t>ACKNOWLEDGMENTS</w:t>
      </w:r>
      <w:r w:rsidR="00541CA6">
        <w:rPr>
          <w:noProof/>
        </w:rPr>
        <w:tab/>
      </w:r>
      <w:r>
        <w:rPr>
          <w:noProof/>
        </w:rPr>
        <w:fldChar w:fldCharType="begin"/>
      </w:r>
      <w:r w:rsidR="00541CA6">
        <w:rPr>
          <w:noProof/>
        </w:rPr>
        <w:instrText xml:space="preserve"> PAGEREF _Toc134519067 \h </w:instrText>
      </w:r>
      <w:r>
        <w:rPr>
          <w:noProof/>
        </w:rPr>
      </w:r>
      <w:r>
        <w:rPr>
          <w:noProof/>
        </w:rPr>
        <w:fldChar w:fldCharType="separate"/>
      </w:r>
      <w:r w:rsidR="00985D14">
        <w:rPr>
          <w:noProof/>
        </w:rPr>
        <w:t>v</w:t>
      </w:r>
      <w:r>
        <w:rPr>
          <w:noProof/>
        </w:rPr>
        <w:fldChar w:fldCharType="end"/>
      </w:r>
    </w:p>
    <w:p w14:paraId="35A115E9" w14:textId="77777777" w:rsidR="00541CA6" w:rsidRDefault="00541CA6" w:rsidP="008A2017">
      <w:pPr>
        <w:pStyle w:val="TOC1"/>
        <w:rPr>
          <w:rFonts w:eastAsiaTheme="minorEastAsia" w:cstheme="minorBidi"/>
          <w:noProof/>
        </w:rPr>
      </w:pPr>
      <w:r>
        <w:rPr>
          <w:noProof/>
        </w:rPr>
        <w:t>ABSTRACT</w:t>
      </w:r>
      <w:r>
        <w:rPr>
          <w:noProof/>
        </w:rPr>
        <w:tab/>
      </w:r>
      <w:r w:rsidR="005C49AF">
        <w:rPr>
          <w:noProof/>
        </w:rPr>
        <w:fldChar w:fldCharType="begin"/>
      </w:r>
      <w:r>
        <w:rPr>
          <w:noProof/>
        </w:rPr>
        <w:instrText xml:space="preserve"> PAGEREF _Toc134519068 \h </w:instrText>
      </w:r>
      <w:r w:rsidR="005C49AF">
        <w:rPr>
          <w:noProof/>
        </w:rPr>
      </w:r>
      <w:r w:rsidR="005C49AF">
        <w:rPr>
          <w:noProof/>
        </w:rPr>
        <w:fldChar w:fldCharType="separate"/>
      </w:r>
      <w:r w:rsidR="00985D14">
        <w:rPr>
          <w:noProof/>
        </w:rPr>
        <w:t>vi</w:t>
      </w:r>
      <w:r w:rsidR="005C49AF">
        <w:rPr>
          <w:noProof/>
        </w:rPr>
        <w:fldChar w:fldCharType="end"/>
      </w:r>
    </w:p>
    <w:p w14:paraId="7FD26628" w14:textId="77777777" w:rsidR="00541CA6" w:rsidRDefault="00541CA6" w:rsidP="00A21BD5">
      <w:pPr>
        <w:pStyle w:val="TOC1"/>
        <w:rPr>
          <w:rFonts w:eastAsiaTheme="minorEastAsia" w:cstheme="minorBidi"/>
          <w:noProof/>
        </w:rPr>
      </w:pPr>
      <w:r>
        <w:rPr>
          <w:noProof/>
        </w:rPr>
        <w:t>LIST OF TABLES</w:t>
      </w:r>
      <w:r>
        <w:rPr>
          <w:noProof/>
        </w:rPr>
        <w:tab/>
      </w:r>
      <w:r w:rsidR="005C49AF">
        <w:rPr>
          <w:noProof/>
        </w:rPr>
        <w:fldChar w:fldCharType="begin"/>
      </w:r>
      <w:r>
        <w:rPr>
          <w:noProof/>
        </w:rPr>
        <w:instrText xml:space="preserve"> PAGEREF _Toc134519069 \h </w:instrText>
      </w:r>
      <w:r w:rsidR="005C49AF">
        <w:rPr>
          <w:noProof/>
        </w:rPr>
      </w:r>
      <w:r w:rsidR="005C49AF">
        <w:rPr>
          <w:noProof/>
        </w:rPr>
        <w:fldChar w:fldCharType="separate"/>
      </w:r>
      <w:r w:rsidR="00985D14">
        <w:rPr>
          <w:noProof/>
        </w:rPr>
        <w:t>viii</w:t>
      </w:r>
      <w:r w:rsidR="005C49AF">
        <w:rPr>
          <w:noProof/>
        </w:rPr>
        <w:fldChar w:fldCharType="end"/>
      </w:r>
    </w:p>
    <w:p w14:paraId="45A5F68E" w14:textId="77777777" w:rsidR="00541CA6" w:rsidRDefault="00541CA6" w:rsidP="00A21BD5">
      <w:pPr>
        <w:pStyle w:val="TOC1"/>
        <w:rPr>
          <w:rFonts w:eastAsiaTheme="minorEastAsia" w:cstheme="minorBidi"/>
          <w:noProof/>
        </w:rPr>
      </w:pPr>
      <w:r>
        <w:rPr>
          <w:noProof/>
        </w:rPr>
        <w:t>LIST OF FIGURES</w:t>
      </w:r>
      <w:r>
        <w:rPr>
          <w:noProof/>
        </w:rPr>
        <w:tab/>
      </w:r>
      <w:r w:rsidR="005C49AF">
        <w:rPr>
          <w:noProof/>
        </w:rPr>
        <w:fldChar w:fldCharType="begin"/>
      </w:r>
      <w:r>
        <w:rPr>
          <w:noProof/>
        </w:rPr>
        <w:instrText xml:space="preserve"> PAGEREF _Toc134519070 \h </w:instrText>
      </w:r>
      <w:r w:rsidR="005C49AF">
        <w:rPr>
          <w:noProof/>
        </w:rPr>
      </w:r>
      <w:r w:rsidR="005C49AF">
        <w:rPr>
          <w:noProof/>
        </w:rPr>
        <w:fldChar w:fldCharType="separate"/>
      </w:r>
      <w:r w:rsidR="00985D14">
        <w:rPr>
          <w:noProof/>
        </w:rPr>
        <w:t>ix</w:t>
      </w:r>
      <w:r w:rsidR="005C49AF">
        <w:rPr>
          <w:noProof/>
        </w:rPr>
        <w:fldChar w:fldCharType="end"/>
      </w:r>
    </w:p>
    <w:p w14:paraId="0AF08054" w14:textId="77777777" w:rsidR="00A21BD5" w:rsidRDefault="00A21BD5" w:rsidP="00A21BD5">
      <w:pPr>
        <w:pStyle w:val="TOC1"/>
        <w:rPr>
          <w:noProof/>
        </w:rPr>
      </w:pPr>
      <w:r>
        <w:rPr>
          <w:noProof/>
        </w:rPr>
        <w:t>CHAPTER</w:t>
      </w:r>
    </w:p>
    <w:p w14:paraId="1E0CB051" w14:textId="76645ADD" w:rsidR="008A2017" w:rsidRPr="00D140A8" w:rsidRDefault="00A21BD5" w:rsidP="00D140A8">
      <w:pPr>
        <w:pStyle w:val="TOC1"/>
        <w:rPr>
          <w:rFonts w:eastAsiaTheme="minorEastAsia" w:cstheme="minorBidi"/>
          <w:noProof/>
        </w:rPr>
      </w:pPr>
      <w:r>
        <w:rPr>
          <w:noProof/>
        </w:rPr>
        <w:t>1.</w:t>
      </w:r>
      <w:r>
        <w:rPr>
          <w:noProof/>
        </w:rPr>
        <w:tab/>
      </w:r>
      <w:r w:rsidR="00541CA6">
        <w:rPr>
          <w:noProof/>
        </w:rPr>
        <w:t>NEW SCIENTIFIC DARWINISTS</w:t>
      </w:r>
      <w:r w:rsidR="00541CA6">
        <w:rPr>
          <w:noProof/>
        </w:rPr>
        <w:tab/>
      </w:r>
      <w:r w:rsidR="005C49AF">
        <w:rPr>
          <w:noProof/>
        </w:rPr>
        <w:fldChar w:fldCharType="begin"/>
      </w:r>
      <w:r w:rsidR="00541CA6">
        <w:rPr>
          <w:noProof/>
        </w:rPr>
        <w:instrText xml:space="preserve"> PAGEREF _Toc134519071 \h </w:instrText>
      </w:r>
      <w:r w:rsidR="005C49AF">
        <w:rPr>
          <w:noProof/>
        </w:rPr>
      </w:r>
      <w:r w:rsidR="005C49AF">
        <w:rPr>
          <w:noProof/>
        </w:rPr>
        <w:fldChar w:fldCharType="separate"/>
      </w:r>
      <w:r w:rsidR="00985D14">
        <w:rPr>
          <w:noProof/>
        </w:rPr>
        <w:t>1</w:t>
      </w:r>
      <w:r w:rsidR="005C49AF">
        <w:rPr>
          <w:noProof/>
        </w:rPr>
        <w:fldChar w:fldCharType="end"/>
      </w:r>
    </w:p>
    <w:p w14:paraId="595C0925" w14:textId="77777777" w:rsidR="00541CA6" w:rsidRDefault="00541CA6" w:rsidP="007B5F64">
      <w:pPr>
        <w:pStyle w:val="TOC2"/>
        <w:ind w:right="0"/>
        <w:rPr>
          <w:rFonts w:eastAsiaTheme="minorEastAsia" w:cstheme="minorBidi"/>
          <w:noProof/>
        </w:rPr>
      </w:pPr>
      <w:r>
        <w:rPr>
          <w:noProof/>
        </w:rPr>
        <w:t>Introduction</w:t>
      </w:r>
      <w:r>
        <w:rPr>
          <w:noProof/>
        </w:rPr>
        <w:tab/>
      </w:r>
      <w:r w:rsidR="005C49AF">
        <w:rPr>
          <w:noProof/>
        </w:rPr>
        <w:fldChar w:fldCharType="begin"/>
      </w:r>
      <w:r>
        <w:rPr>
          <w:noProof/>
        </w:rPr>
        <w:instrText xml:space="preserve"> PAGEREF _Toc134519072 \h </w:instrText>
      </w:r>
      <w:r w:rsidR="005C49AF">
        <w:rPr>
          <w:noProof/>
        </w:rPr>
      </w:r>
      <w:r w:rsidR="005C49AF">
        <w:rPr>
          <w:noProof/>
        </w:rPr>
        <w:fldChar w:fldCharType="separate"/>
      </w:r>
      <w:r w:rsidR="00985D14">
        <w:rPr>
          <w:noProof/>
        </w:rPr>
        <w:t>1</w:t>
      </w:r>
      <w:r w:rsidR="005C49AF">
        <w:rPr>
          <w:noProof/>
        </w:rPr>
        <w:fldChar w:fldCharType="end"/>
      </w:r>
    </w:p>
    <w:p w14:paraId="3AD7A32A" w14:textId="77777777" w:rsidR="00541CA6" w:rsidRDefault="00541CA6" w:rsidP="007B5F64">
      <w:pPr>
        <w:pStyle w:val="TOC2"/>
        <w:ind w:right="0"/>
        <w:rPr>
          <w:rFonts w:eastAsiaTheme="minorEastAsia" w:cstheme="minorBidi"/>
          <w:noProof/>
        </w:rPr>
      </w:pPr>
      <w:r>
        <w:rPr>
          <w:noProof/>
        </w:rPr>
        <w:t>Thomas Henry Huxley</w:t>
      </w:r>
      <w:r>
        <w:rPr>
          <w:noProof/>
        </w:rPr>
        <w:tab/>
      </w:r>
      <w:r w:rsidR="005C49AF">
        <w:rPr>
          <w:noProof/>
        </w:rPr>
        <w:fldChar w:fldCharType="begin"/>
      </w:r>
      <w:r>
        <w:rPr>
          <w:noProof/>
        </w:rPr>
        <w:instrText xml:space="preserve"> PAGEREF _Toc134519073 \h </w:instrText>
      </w:r>
      <w:r w:rsidR="005C49AF">
        <w:rPr>
          <w:noProof/>
        </w:rPr>
      </w:r>
      <w:r w:rsidR="005C49AF">
        <w:rPr>
          <w:noProof/>
        </w:rPr>
        <w:fldChar w:fldCharType="separate"/>
      </w:r>
      <w:r w:rsidR="00985D14">
        <w:rPr>
          <w:noProof/>
        </w:rPr>
        <w:t>1</w:t>
      </w:r>
      <w:r w:rsidR="005C49AF">
        <w:rPr>
          <w:noProof/>
        </w:rPr>
        <w:fldChar w:fldCharType="end"/>
      </w:r>
    </w:p>
    <w:p w14:paraId="7D9B4A1C" w14:textId="77777777" w:rsidR="00A21BD5" w:rsidRDefault="00A21BD5">
      <w:pPr>
        <w:pStyle w:val="TOC3"/>
        <w:rPr>
          <w:noProof/>
        </w:rPr>
      </w:pPr>
    </w:p>
    <w:p w14:paraId="49771BCB" w14:textId="03112360" w:rsidR="00541CA6" w:rsidRDefault="00541CA6" w:rsidP="007B5F64">
      <w:pPr>
        <w:pStyle w:val="TOC3"/>
        <w:ind w:right="0"/>
        <w:rPr>
          <w:rFonts w:eastAsiaTheme="minorEastAsia" w:cstheme="minorBidi"/>
          <w:noProof/>
        </w:rPr>
      </w:pPr>
      <w:r>
        <w:rPr>
          <w:noProof/>
        </w:rPr>
        <w:t>Discoveries of Organic Chemists and Evolutionists</w:t>
      </w:r>
      <w:r w:rsidR="006D5CDC">
        <w:rPr>
          <w:noProof/>
        </w:rPr>
        <w:br/>
      </w:r>
      <w:r>
        <w:rPr>
          <w:noProof/>
        </w:rPr>
        <w:t xml:space="preserve"> Complementary</w:t>
      </w:r>
      <w:r>
        <w:rPr>
          <w:noProof/>
        </w:rPr>
        <w:tab/>
      </w:r>
      <w:r w:rsidR="005C49AF">
        <w:rPr>
          <w:noProof/>
        </w:rPr>
        <w:fldChar w:fldCharType="begin"/>
      </w:r>
      <w:r>
        <w:rPr>
          <w:noProof/>
        </w:rPr>
        <w:instrText xml:space="preserve"> PAGEREF _Toc134519074 \h </w:instrText>
      </w:r>
      <w:r w:rsidR="005C49AF">
        <w:rPr>
          <w:noProof/>
        </w:rPr>
      </w:r>
      <w:r w:rsidR="005C49AF">
        <w:rPr>
          <w:noProof/>
        </w:rPr>
        <w:fldChar w:fldCharType="separate"/>
      </w:r>
      <w:r w:rsidR="00985D14">
        <w:rPr>
          <w:noProof/>
        </w:rPr>
        <w:t>2</w:t>
      </w:r>
      <w:r w:rsidR="005C49AF">
        <w:rPr>
          <w:noProof/>
        </w:rPr>
        <w:fldChar w:fldCharType="end"/>
      </w:r>
    </w:p>
    <w:p w14:paraId="79720BE4" w14:textId="77777777" w:rsidR="00541CA6" w:rsidRDefault="00541CA6" w:rsidP="007B5F64">
      <w:pPr>
        <w:pStyle w:val="TOC3"/>
        <w:ind w:right="0"/>
        <w:rPr>
          <w:rFonts w:eastAsiaTheme="minorEastAsia" w:cstheme="minorBidi"/>
          <w:noProof/>
        </w:rPr>
      </w:pPr>
      <w:r>
        <w:rPr>
          <w:noProof/>
        </w:rPr>
        <w:t>Applicability of Darwin's Argument to Human Beings</w:t>
      </w:r>
      <w:r>
        <w:rPr>
          <w:noProof/>
        </w:rPr>
        <w:tab/>
      </w:r>
      <w:r w:rsidR="005C49AF">
        <w:rPr>
          <w:noProof/>
        </w:rPr>
        <w:fldChar w:fldCharType="begin"/>
      </w:r>
      <w:r>
        <w:rPr>
          <w:noProof/>
        </w:rPr>
        <w:instrText xml:space="preserve"> PAGEREF _Toc134519075 \h </w:instrText>
      </w:r>
      <w:r w:rsidR="005C49AF">
        <w:rPr>
          <w:noProof/>
        </w:rPr>
      </w:r>
      <w:r w:rsidR="005C49AF">
        <w:rPr>
          <w:noProof/>
        </w:rPr>
        <w:fldChar w:fldCharType="separate"/>
      </w:r>
      <w:r w:rsidR="00985D14">
        <w:rPr>
          <w:noProof/>
        </w:rPr>
        <w:t>2</w:t>
      </w:r>
      <w:r w:rsidR="005C49AF">
        <w:rPr>
          <w:noProof/>
        </w:rPr>
        <w:fldChar w:fldCharType="end"/>
      </w:r>
    </w:p>
    <w:p w14:paraId="273F1F2B" w14:textId="77777777" w:rsidR="00A21BD5" w:rsidRDefault="00A21BD5">
      <w:pPr>
        <w:pStyle w:val="TOC4"/>
        <w:rPr>
          <w:noProof/>
        </w:rPr>
      </w:pPr>
    </w:p>
    <w:p w14:paraId="3B9B797B" w14:textId="77777777" w:rsidR="00541CA6" w:rsidRDefault="00541CA6" w:rsidP="007B5F64">
      <w:pPr>
        <w:pStyle w:val="TOC4"/>
        <w:ind w:right="0"/>
        <w:rPr>
          <w:rFonts w:eastAsiaTheme="minorEastAsia" w:cstheme="minorBidi"/>
          <w:noProof/>
        </w:rPr>
      </w:pPr>
      <w:r>
        <w:rPr>
          <w:noProof/>
        </w:rPr>
        <w:t>An Example of a Heading 4 Subdivision Head</w:t>
      </w:r>
      <w:r>
        <w:rPr>
          <w:noProof/>
        </w:rPr>
        <w:tab/>
      </w:r>
      <w:r w:rsidR="005C49AF">
        <w:rPr>
          <w:noProof/>
        </w:rPr>
        <w:fldChar w:fldCharType="begin"/>
      </w:r>
      <w:r>
        <w:rPr>
          <w:noProof/>
        </w:rPr>
        <w:instrText xml:space="preserve"> PAGEREF _Toc134519076 \h </w:instrText>
      </w:r>
      <w:r w:rsidR="005C49AF">
        <w:rPr>
          <w:noProof/>
        </w:rPr>
      </w:r>
      <w:r w:rsidR="005C49AF">
        <w:rPr>
          <w:noProof/>
        </w:rPr>
        <w:fldChar w:fldCharType="separate"/>
      </w:r>
      <w:r w:rsidR="00985D14">
        <w:rPr>
          <w:noProof/>
        </w:rPr>
        <w:t>3</w:t>
      </w:r>
      <w:r w:rsidR="005C49AF">
        <w:rPr>
          <w:noProof/>
        </w:rPr>
        <w:fldChar w:fldCharType="end"/>
      </w:r>
    </w:p>
    <w:p w14:paraId="56903AC0" w14:textId="77777777" w:rsidR="00A21BD5" w:rsidRDefault="00A21BD5">
      <w:pPr>
        <w:pStyle w:val="TOC5"/>
        <w:rPr>
          <w:noProof/>
        </w:rPr>
      </w:pPr>
    </w:p>
    <w:p w14:paraId="762AB422" w14:textId="77777777" w:rsidR="00541CA6" w:rsidRDefault="00541CA6" w:rsidP="007B5F64">
      <w:pPr>
        <w:pStyle w:val="TOC5"/>
        <w:ind w:right="0"/>
        <w:rPr>
          <w:rFonts w:eastAsiaTheme="minorEastAsia" w:cstheme="minorBidi"/>
          <w:noProof/>
        </w:rPr>
      </w:pPr>
      <w:r>
        <w:rPr>
          <w:noProof/>
        </w:rPr>
        <w:t>An Example of a Heading 5 Subdivision Head</w:t>
      </w:r>
      <w:r>
        <w:rPr>
          <w:noProof/>
        </w:rPr>
        <w:tab/>
      </w:r>
      <w:r w:rsidR="005C49AF">
        <w:rPr>
          <w:noProof/>
        </w:rPr>
        <w:fldChar w:fldCharType="begin"/>
      </w:r>
      <w:r>
        <w:rPr>
          <w:noProof/>
        </w:rPr>
        <w:instrText xml:space="preserve"> PAGEREF _Toc134519077 \h </w:instrText>
      </w:r>
      <w:r w:rsidR="005C49AF">
        <w:rPr>
          <w:noProof/>
        </w:rPr>
      </w:r>
      <w:r w:rsidR="005C49AF">
        <w:rPr>
          <w:noProof/>
        </w:rPr>
        <w:fldChar w:fldCharType="separate"/>
      </w:r>
      <w:r w:rsidR="00985D14">
        <w:rPr>
          <w:noProof/>
        </w:rPr>
        <w:t>3</w:t>
      </w:r>
      <w:r w:rsidR="005C49AF">
        <w:rPr>
          <w:noProof/>
        </w:rPr>
        <w:fldChar w:fldCharType="end"/>
      </w:r>
    </w:p>
    <w:p w14:paraId="5F4D7B21" w14:textId="77777777" w:rsidR="00A21BD5" w:rsidRDefault="00A21BD5" w:rsidP="000E38EE">
      <w:pPr>
        <w:pStyle w:val="TOC1"/>
        <w:spacing w:line="240" w:lineRule="auto"/>
        <w:rPr>
          <w:noProof/>
        </w:rPr>
      </w:pPr>
    </w:p>
    <w:p w14:paraId="67D4E5D8" w14:textId="02FEBDAF" w:rsidR="008A2017" w:rsidRPr="00D140A8" w:rsidRDefault="00A21BD5" w:rsidP="00D140A8">
      <w:pPr>
        <w:pStyle w:val="TOC1"/>
        <w:rPr>
          <w:rFonts w:eastAsiaTheme="minorEastAsia" w:cstheme="minorBidi"/>
          <w:noProof/>
        </w:rPr>
      </w:pPr>
      <w:r>
        <w:rPr>
          <w:noProof/>
        </w:rPr>
        <w:t>2.</w:t>
      </w:r>
      <w:r>
        <w:rPr>
          <w:noProof/>
        </w:rPr>
        <w:tab/>
      </w:r>
      <w:r w:rsidR="00541CA6">
        <w:rPr>
          <w:noProof/>
        </w:rPr>
        <w:t>SECOND CHAPTER TITLE</w:t>
      </w:r>
      <w:r w:rsidR="00541CA6">
        <w:rPr>
          <w:noProof/>
        </w:rPr>
        <w:tab/>
      </w:r>
      <w:r w:rsidR="005C49AF">
        <w:rPr>
          <w:noProof/>
        </w:rPr>
        <w:fldChar w:fldCharType="begin"/>
      </w:r>
      <w:r w:rsidR="00541CA6">
        <w:rPr>
          <w:noProof/>
        </w:rPr>
        <w:instrText xml:space="preserve"> PAGEREF _Toc134519078 \h </w:instrText>
      </w:r>
      <w:r w:rsidR="005C49AF">
        <w:rPr>
          <w:noProof/>
        </w:rPr>
      </w:r>
      <w:r w:rsidR="005C49AF">
        <w:rPr>
          <w:noProof/>
        </w:rPr>
        <w:fldChar w:fldCharType="separate"/>
      </w:r>
      <w:r w:rsidR="00985D14">
        <w:rPr>
          <w:noProof/>
        </w:rPr>
        <w:t>5</w:t>
      </w:r>
      <w:r w:rsidR="005C49AF">
        <w:rPr>
          <w:noProof/>
        </w:rPr>
        <w:fldChar w:fldCharType="end"/>
      </w:r>
    </w:p>
    <w:p w14:paraId="63585271" w14:textId="77777777" w:rsidR="00541CA6" w:rsidRDefault="00541CA6" w:rsidP="007B5F64">
      <w:pPr>
        <w:pStyle w:val="TOC2"/>
        <w:ind w:right="0"/>
        <w:rPr>
          <w:rFonts w:eastAsiaTheme="minorEastAsia" w:cstheme="minorBidi"/>
          <w:noProof/>
        </w:rPr>
      </w:pPr>
      <w:r>
        <w:rPr>
          <w:noProof/>
        </w:rPr>
        <w:t>Ernst Heinrich Haeckel</w:t>
      </w:r>
      <w:r>
        <w:rPr>
          <w:noProof/>
        </w:rPr>
        <w:tab/>
      </w:r>
      <w:r w:rsidR="005C49AF">
        <w:rPr>
          <w:noProof/>
        </w:rPr>
        <w:fldChar w:fldCharType="begin"/>
      </w:r>
      <w:r>
        <w:rPr>
          <w:noProof/>
        </w:rPr>
        <w:instrText xml:space="preserve"> PAGEREF _Toc134519079 \h </w:instrText>
      </w:r>
      <w:r w:rsidR="005C49AF">
        <w:rPr>
          <w:noProof/>
        </w:rPr>
      </w:r>
      <w:r w:rsidR="005C49AF">
        <w:rPr>
          <w:noProof/>
        </w:rPr>
        <w:fldChar w:fldCharType="separate"/>
      </w:r>
      <w:r w:rsidR="00985D14">
        <w:rPr>
          <w:noProof/>
        </w:rPr>
        <w:t>5</w:t>
      </w:r>
      <w:r w:rsidR="005C49AF">
        <w:rPr>
          <w:noProof/>
        </w:rPr>
        <w:fldChar w:fldCharType="end"/>
      </w:r>
    </w:p>
    <w:p w14:paraId="4E5FA685" w14:textId="77777777" w:rsidR="00A21BD5" w:rsidRDefault="00A21BD5">
      <w:pPr>
        <w:pStyle w:val="TOC3"/>
        <w:rPr>
          <w:noProof/>
        </w:rPr>
      </w:pPr>
    </w:p>
    <w:p w14:paraId="4684249E" w14:textId="77777777" w:rsidR="000E38EE" w:rsidRDefault="00541CA6" w:rsidP="007B5F64">
      <w:pPr>
        <w:pStyle w:val="TOC3"/>
        <w:ind w:right="0"/>
        <w:rPr>
          <w:noProof/>
        </w:rPr>
      </w:pPr>
      <w:r>
        <w:rPr>
          <w:noProof/>
        </w:rPr>
        <w:t>Haeckel’s Anti-Anthropocentrism</w:t>
      </w:r>
      <w:r>
        <w:rPr>
          <w:noProof/>
        </w:rPr>
        <w:tab/>
      </w:r>
      <w:r w:rsidR="005C49AF">
        <w:rPr>
          <w:noProof/>
        </w:rPr>
        <w:fldChar w:fldCharType="begin"/>
      </w:r>
      <w:r>
        <w:rPr>
          <w:noProof/>
        </w:rPr>
        <w:instrText xml:space="preserve"> PAGEREF _Toc134519080 \h </w:instrText>
      </w:r>
      <w:r w:rsidR="005C49AF">
        <w:rPr>
          <w:noProof/>
        </w:rPr>
      </w:r>
      <w:r w:rsidR="005C49AF">
        <w:rPr>
          <w:noProof/>
        </w:rPr>
        <w:fldChar w:fldCharType="separate"/>
      </w:r>
      <w:r w:rsidR="00985D14">
        <w:rPr>
          <w:noProof/>
        </w:rPr>
        <w:t>5</w:t>
      </w:r>
      <w:r w:rsidR="005C49AF">
        <w:rPr>
          <w:noProof/>
        </w:rPr>
        <w:fldChar w:fldCharType="end"/>
      </w:r>
    </w:p>
    <w:p w14:paraId="567D953E" w14:textId="77777777" w:rsidR="00541CA6" w:rsidRPr="000E38EE" w:rsidRDefault="00541CA6" w:rsidP="000E38EE">
      <w:pPr>
        <w:rPr>
          <w:rFonts w:eastAsiaTheme="minorEastAsia"/>
        </w:rPr>
      </w:pPr>
    </w:p>
    <w:p w14:paraId="2AD34F2E" w14:textId="77777777" w:rsidR="00A21BD5" w:rsidRDefault="00A21BD5" w:rsidP="00541CA6">
      <w:pPr>
        <w:pStyle w:val="TOC1"/>
        <w:rPr>
          <w:noProof/>
        </w:rPr>
      </w:pPr>
      <w:r w:rsidRPr="007F7660">
        <w:rPr>
          <w:noProof/>
          <w:highlight w:val="yellow"/>
        </w:rPr>
        <w:t>APPENDICES</w:t>
      </w:r>
    </w:p>
    <w:p w14:paraId="07916185" w14:textId="77777777" w:rsidR="00541CA6" w:rsidRDefault="00A21BD5" w:rsidP="00D140A8">
      <w:pPr>
        <w:pStyle w:val="TOC1"/>
        <w:spacing w:line="240" w:lineRule="auto"/>
        <w:rPr>
          <w:rFonts w:eastAsiaTheme="minorEastAsia" w:cstheme="minorBidi"/>
          <w:noProof/>
        </w:rPr>
      </w:pPr>
      <w:r>
        <w:rPr>
          <w:noProof/>
        </w:rPr>
        <w:t>A.</w:t>
      </w:r>
      <w:r>
        <w:rPr>
          <w:noProof/>
        </w:rPr>
        <w:tab/>
      </w:r>
      <w:r w:rsidR="00541CA6">
        <w:rPr>
          <w:noProof/>
        </w:rPr>
        <w:t>THE DARWINIAN REVOLUTION</w:t>
      </w:r>
      <w:r w:rsidR="00541CA6">
        <w:rPr>
          <w:noProof/>
        </w:rPr>
        <w:tab/>
      </w:r>
      <w:r w:rsidR="005C49AF">
        <w:rPr>
          <w:noProof/>
        </w:rPr>
        <w:fldChar w:fldCharType="begin"/>
      </w:r>
      <w:r w:rsidR="00541CA6">
        <w:rPr>
          <w:noProof/>
        </w:rPr>
        <w:instrText xml:space="preserve"> PAGEREF _Toc134519081 \h </w:instrText>
      </w:r>
      <w:r w:rsidR="005C49AF">
        <w:rPr>
          <w:noProof/>
        </w:rPr>
      </w:r>
      <w:r w:rsidR="005C49AF">
        <w:rPr>
          <w:noProof/>
        </w:rPr>
        <w:fldChar w:fldCharType="separate"/>
      </w:r>
      <w:r w:rsidR="00985D14">
        <w:rPr>
          <w:noProof/>
        </w:rPr>
        <w:t>9</w:t>
      </w:r>
      <w:r w:rsidR="005C49AF">
        <w:rPr>
          <w:noProof/>
        </w:rPr>
        <w:fldChar w:fldCharType="end"/>
      </w:r>
    </w:p>
    <w:p w14:paraId="6F56DB91" w14:textId="77777777" w:rsidR="00541CA6" w:rsidRDefault="00A21BD5" w:rsidP="00541CA6">
      <w:pPr>
        <w:pStyle w:val="TOC1"/>
        <w:rPr>
          <w:rFonts w:eastAsiaTheme="minorEastAsia" w:cstheme="minorBidi"/>
          <w:noProof/>
        </w:rPr>
      </w:pPr>
      <w:r>
        <w:rPr>
          <w:noProof/>
        </w:rPr>
        <w:t>B.</w:t>
      </w:r>
      <w:r>
        <w:rPr>
          <w:noProof/>
        </w:rPr>
        <w:tab/>
      </w:r>
      <w:r w:rsidR="00541CA6">
        <w:rPr>
          <w:noProof/>
        </w:rPr>
        <w:t>THE TABLES</w:t>
      </w:r>
      <w:r w:rsidR="00541CA6">
        <w:rPr>
          <w:noProof/>
        </w:rPr>
        <w:tab/>
      </w:r>
      <w:r w:rsidR="005C49AF">
        <w:rPr>
          <w:noProof/>
        </w:rPr>
        <w:fldChar w:fldCharType="begin"/>
      </w:r>
      <w:r w:rsidR="00541CA6">
        <w:rPr>
          <w:noProof/>
        </w:rPr>
        <w:instrText xml:space="preserve"> PAGEREF _Toc134519082 \h </w:instrText>
      </w:r>
      <w:r w:rsidR="005C49AF">
        <w:rPr>
          <w:noProof/>
        </w:rPr>
      </w:r>
      <w:r w:rsidR="005C49AF">
        <w:rPr>
          <w:noProof/>
        </w:rPr>
        <w:fldChar w:fldCharType="separate"/>
      </w:r>
      <w:r w:rsidR="00985D14">
        <w:rPr>
          <w:noProof/>
        </w:rPr>
        <w:t>10</w:t>
      </w:r>
      <w:r w:rsidR="005C49AF">
        <w:rPr>
          <w:noProof/>
        </w:rPr>
        <w:fldChar w:fldCharType="end"/>
      </w:r>
    </w:p>
    <w:p w14:paraId="723248FA" w14:textId="77777777" w:rsidR="00541CA6" w:rsidRDefault="00541CA6" w:rsidP="00541CA6">
      <w:pPr>
        <w:pStyle w:val="TOC1"/>
        <w:rPr>
          <w:rFonts w:eastAsiaTheme="minorEastAsia" w:cstheme="minorBidi"/>
          <w:noProof/>
        </w:rPr>
      </w:pPr>
      <w:r>
        <w:rPr>
          <w:noProof/>
        </w:rPr>
        <w:t>BIBLIOGRAPHY</w:t>
      </w:r>
      <w:r>
        <w:rPr>
          <w:noProof/>
        </w:rPr>
        <w:tab/>
      </w:r>
      <w:r w:rsidR="005C49AF">
        <w:rPr>
          <w:noProof/>
        </w:rPr>
        <w:fldChar w:fldCharType="begin"/>
      </w:r>
      <w:r>
        <w:rPr>
          <w:noProof/>
        </w:rPr>
        <w:instrText xml:space="preserve"> PAGEREF _Toc134519083 \h </w:instrText>
      </w:r>
      <w:r w:rsidR="005C49AF">
        <w:rPr>
          <w:noProof/>
        </w:rPr>
      </w:r>
      <w:r w:rsidR="005C49AF">
        <w:rPr>
          <w:noProof/>
        </w:rPr>
        <w:fldChar w:fldCharType="separate"/>
      </w:r>
      <w:r w:rsidR="00985D14">
        <w:rPr>
          <w:noProof/>
        </w:rPr>
        <w:t>11</w:t>
      </w:r>
      <w:r w:rsidR="005C49AF">
        <w:rPr>
          <w:noProof/>
        </w:rPr>
        <w:fldChar w:fldCharType="end"/>
      </w:r>
    </w:p>
    <w:p w14:paraId="0E26900A" w14:textId="77777777" w:rsidR="00D05CAC" w:rsidRPr="003D5CCA" w:rsidRDefault="005C49AF" w:rsidP="00D05CAC">
      <w:pPr>
        <w:tabs>
          <w:tab w:val="right" w:pos="8640"/>
        </w:tabs>
      </w:pPr>
      <w:r>
        <w:rPr>
          <w:noProof/>
        </w:rPr>
        <w:fldChar w:fldCharType="end"/>
      </w:r>
    </w:p>
    <w:p w14:paraId="2AF2D56D" w14:textId="77777777" w:rsidR="008A2017" w:rsidRDefault="008A2017">
      <w:pPr>
        <w:suppressAutoHyphens w:val="0"/>
        <w:rPr>
          <w:b/>
          <w:bCs/>
          <w:szCs w:val="28"/>
        </w:rPr>
      </w:pPr>
      <w:bookmarkStart w:id="2" w:name="_Toc134519069"/>
      <w:r>
        <w:br w:type="page"/>
      </w:r>
    </w:p>
    <w:p w14:paraId="787094CA" w14:textId="2F3BFA01" w:rsidR="00D05CAC" w:rsidRPr="00D919E9" w:rsidRDefault="00D05CAC" w:rsidP="00897468">
      <w:pPr>
        <w:pStyle w:val="Heading1"/>
      </w:pPr>
      <w:r w:rsidRPr="007F7660">
        <w:rPr>
          <w:highlight w:val="yellow"/>
        </w:rPr>
        <w:lastRenderedPageBreak/>
        <w:t>LIST OF TABLES</w:t>
      </w:r>
      <w:bookmarkEnd w:id="2"/>
    </w:p>
    <w:p w14:paraId="1208FC53" w14:textId="77777777" w:rsidR="00D05CAC" w:rsidRPr="003D5CCA" w:rsidRDefault="00D05CAC" w:rsidP="00D05CAC"/>
    <w:p w14:paraId="7DC4C833" w14:textId="77777777" w:rsidR="00D05CAC" w:rsidRDefault="00D05CAC" w:rsidP="00D05CAC">
      <w:pPr>
        <w:tabs>
          <w:tab w:val="right" w:pos="8640"/>
        </w:tabs>
      </w:pPr>
      <w:r w:rsidRPr="003D5CCA">
        <w:t>Table</w:t>
      </w:r>
      <w:r w:rsidRPr="003D5CCA">
        <w:tab/>
        <w:t>Page</w:t>
      </w:r>
    </w:p>
    <w:p w14:paraId="01415ABF" w14:textId="77777777" w:rsidR="00D05CAC" w:rsidRDefault="00D05CAC" w:rsidP="00D05CAC">
      <w:pPr>
        <w:tabs>
          <w:tab w:val="right" w:pos="8640"/>
        </w:tabs>
      </w:pPr>
    </w:p>
    <w:p w14:paraId="4342FB92" w14:textId="77777777" w:rsidR="00D05CAC" w:rsidRDefault="005C49AF" w:rsidP="00727BFF">
      <w:pPr>
        <w:pStyle w:val="TableofFigures"/>
        <w:tabs>
          <w:tab w:val="clear" w:pos="8496"/>
          <w:tab w:val="right" w:leader="dot" w:pos="8640"/>
        </w:tabs>
        <w:ind w:left="720" w:right="-86"/>
        <w:rPr>
          <w:rFonts w:ascii="Calibri" w:hAnsi="Calibri"/>
          <w:noProof/>
          <w:sz w:val="22"/>
          <w:szCs w:val="22"/>
        </w:rPr>
      </w:pPr>
      <w:r>
        <w:fldChar w:fldCharType="begin"/>
      </w:r>
      <w:r w:rsidR="00D05CAC">
        <w:instrText xml:space="preserve"> TOC \h \z \c "Table" </w:instrText>
      </w:r>
      <w:r>
        <w:fldChar w:fldCharType="separate"/>
      </w:r>
      <w:hyperlink w:anchor="_Toc182716364" w:history="1">
        <w:r w:rsidR="00D05CAC">
          <w:rPr>
            <w:rStyle w:val="Hyperlink"/>
            <w:noProof/>
            <w:u w:val="none"/>
          </w:rPr>
          <w:t>1.</w:t>
        </w:r>
        <w:r w:rsidR="00D05CAC" w:rsidRPr="008F5759">
          <w:rPr>
            <w:rStyle w:val="Hyperlink"/>
            <w:noProof/>
            <w:u w:val="none"/>
          </w:rPr>
          <w:t xml:space="preserve"> </w:t>
        </w:r>
        <w:r w:rsidR="00D05CAC">
          <w:rPr>
            <w:rStyle w:val="Hyperlink"/>
            <w:noProof/>
            <w:u w:val="none"/>
          </w:rPr>
          <w:tab/>
        </w:r>
        <w:r w:rsidR="00D05CAC" w:rsidRPr="008F5759">
          <w:rPr>
            <w:rStyle w:val="Hyperlink"/>
            <w:noProof/>
            <w:u w:val="none"/>
          </w:rPr>
          <w:t>Caption for First Table</w:t>
        </w:r>
        <w:r w:rsidR="00D05CAC">
          <w:rPr>
            <w:noProof/>
            <w:webHidden/>
          </w:rPr>
          <w:tab/>
        </w:r>
        <w:r>
          <w:rPr>
            <w:noProof/>
          </w:rPr>
          <w:fldChar w:fldCharType="begin"/>
        </w:r>
        <w:r w:rsidR="005F2379">
          <w:rPr>
            <w:noProof/>
          </w:rPr>
          <w:instrText xml:space="preserve"> PAGEREF _Toc182716364 \h </w:instrText>
        </w:r>
        <w:r>
          <w:rPr>
            <w:noProof/>
          </w:rPr>
        </w:r>
        <w:r>
          <w:rPr>
            <w:noProof/>
          </w:rPr>
          <w:fldChar w:fldCharType="separate"/>
        </w:r>
        <w:r w:rsidR="00C84CEC">
          <w:rPr>
            <w:noProof/>
          </w:rPr>
          <w:t>9</w:t>
        </w:r>
        <w:r>
          <w:rPr>
            <w:noProof/>
          </w:rPr>
          <w:fldChar w:fldCharType="end"/>
        </w:r>
      </w:hyperlink>
    </w:p>
    <w:p w14:paraId="7BB9F3FE" w14:textId="64165FF0" w:rsidR="00D05CAC" w:rsidRDefault="008260C2" w:rsidP="006360FD">
      <w:pPr>
        <w:pStyle w:val="TableofFigures"/>
        <w:tabs>
          <w:tab w:val="clear" w:pos="8496"/>
          <w:tab w:val="right" w:leader="dot" w:pos="8640"/>
        </w:tabs>
        <w:ind w:left="720" w:right="0"/>
        <w:rPr>
          <w:rFonts w:ascii="Calibri" w:hAnsi="Calibri"/>
          <w:noProof/>
          <w:sz w:val="22"/>
          <w:szCs w:val="22"/>
        </w:rPr>
      </w:pPr>
      <w:hyperlink w:anchor="_Toc182716365" w:history="1">
        <w:r w:rsidR="00D05CAC">
          <w:rPr>
            <w:rStyle w:val="Hyperlink"/>
            <w:noProof/>
            <w:u w:val="none"/>
          </w:rPr>
          <w:t xml:space="preserve">2. </w:t>
        </w:r>
        <w:r w:rsidR="00D05CAC">
          <w:rPr>
            <w:rStyle w:val="Hyperlink"/>
            <w:noProof/>
            <w:u w:val="none"/>
          </w:rPr>
          <w:tab/>
        </w:r>
        <w:r w:rsidR="00D05CAC" w:rsidRPr="008F5759">
          <w:rPr>
            <w:rStyle w:val="Hyperlink"/>
            <w:noProof/>
            <w:u w:val="none"/>
          </w:rPr>
          <w:t>Caption for Second Table</w:t>
        </w:r>
        <w:r w:rsidR="00D05CAC">
          <w:rPr>
            <w:noProof/>
            <w:webHidden/>
          </w:rPr>
          <w:tab/>
        </w:r>
        <w:r w:rsidR="005C49AF">
          <w:rPr>
            <w:noProof/>
          </w:rPr>
          <w:fldChar w:fldCharType="begin"/>
        </w:r>
        <w:r w:rsidR="005F2379">
          <w:rPr>
            <w:noProof/>
          </w:rPr>
          <w:instrText xml:space="preserve"> PAGEREF _Toc182716365 \h </w:instrText>
        </w:r>
        <w:r w:rsidR="005C49AF">
          <w:rPr>
            <w:noProof/>
          </w:rPr>
        </w:r>
        <w:r w:rsidR="005C49AF">
          <w:rPr>
            <w:noProof/>
          </w:rPr>
          <w:fldChar w:fldCharType="separate"/>
        </w:r>
        <w:r w:rsidR="00C84CEC">
          <w:rPr>
            <w:noProof/>
          </w:rPr>
          <w:t>9</w:t>
        </w:r>
        <w:r w:rsidR="005C49AF">
          <w:rPr>
            <w:noProof/>
          </w:rPr>
          <w:fldChar w:fldCharType="end"/>
        </w:r>
      </w:hyperlink>
    </w:p>
    <w:p w14:paraId="27D2486B" w14:textId="77777777" w:rsidR="00D05CAC" w:rsidRDefault="005C49AF" w:rsidP="00D05CAC">
      <w:pPr>
        <w:tabs>
          <w:tab w:val="right" w:pos="8640"/>
        </w:tabs>
      </w:pPr>
      <w:r>
        <w:fldChar w:fldCharType="end"/>
      </w:r>
    </w:p>
    <w:p w14:paraId="4930EF23" w14:textId="77777777" w:rsidR="00D05CAC" w:rsidRDefault="00D05CAC" w:rsidP="00D05CAC">
      <w:pPr>
        <w:tabs>
          <w:tab w:val="right" w:pos="8640"/>
        </w:tabs>
      </w:pPr>
    </w:p>
    <w:p w14:paraId="7552E961" w14:textId="77777777" w:rsidR="00D05CAC" w:rsidRDefault="00D05CAC">
      <w:r>
        <w:br w:type="page"/>
      </w:r>
    </w:p>
    <w:p w14:paraId="08D01C03" w14:textId="77777777" w:rsidR="00D05CAC" w:rsidRPr="00D919E9" w:rsidRDefault="00D05CAC" w:rsidP="00D05CAC">
      <w:pPr>
        <w:pStyle w:val="Heading1"/>
      </w:pPr>
      <w:bookmarkStart w:id="3" w:name="_Toc134519070"/>
      <w:r w:rsidRPr="007F7660">
        <w:rPr>
          <w:highlight w:val="yellow"/>
        </w:rPr>
        <w:lastRenderedPageBreak/>
        <w:t>LIST OF FIGURES</w:t>
      </w:r>
      <w:bookmarkEnd w:id="3"/>
    </w:p>
    <w:p w14:paraId="32CF569D" w14:textId="77777777" w:rsidR="00D05CAC" w:rsidRPr="003D5CCA" w:rsidRDefault="00D05CAC" w:rsidP="00D05CAC"/>
    <w:p w14:paraId="573A8F5D" w14:textId="77777777" w:rsidR="00D05CAC" w:rsidRDefault="00D05CAC" w:rsidP="00D05CAC">
      <w:pPr>
        <w:tabs>
          <w:tab w:val="right" w:pos="8640"/>
        </w:tabs>
      </w:pPr>
      <w:r w:rsidRPr="003D5CCA">
        <w:t>Figure</w:t>
      </w:r>
      <w:r w:rsidRPr="003D5CCA">
        <w:tab/>
        <w:t>Page</w:t>
      </w:r>
    </w:p>
    <w:p w14:paraId="1EBDCEB9" w14:textId="77777777" w:rsidR="0051647F" w:rsidRPr="0051647F" w:rsidRDefault="0051647F" w:rsidP="0051647F"/>
    <w:p w14:paraId="08E80337" w14:textId="1659ED16" w:rsidR="00E9379B" w:rsidRDefault="00E9379B" w:rsidP="00A74A4C">
      <w:pPr>
        <w:pStyle w:val="TableofFigures"/>
        <w:tabs>
          <w:tab w:val="clear" w:pos="8496"/>
          <w:tab w:val="right" w:pos="0"/>
          <w:tab w:val="right" w:leader="dot" w:pos="8640"/>
        </w:tabs>
        <w:ind w:left="720" w:right="0"/>
        <w:rPr>
          <w:rFonts w:asciiTheme="minorHAnsi" w:eastAsiaTheme="minorEastAsia" w:hAnsiTheme="minorHAnsi" w:cstheme="minorBidi"/>
          <w:noProof/>
        </w:rPr>
      </w:pPr>
      <w:r>
        <w:fldChar w:fldCharType="begin"/>
      </w:r>
      <w:r>
        <w:instrText xml:space="preserve"> TOC \c "Figure" </w:instrText>
      </w:r>
      <w:r>
        <w:fldChar w:fldCharType="separate"/>
      </w:r>
      <w:r>
        <w:rPr>
          <w:noProof/>
        </w:rPr>
        <w:t xml:space="preserve">1. </w:t>
      </w:r>
      <w:r>
        <w:rPr>
          <w:noProof/>
        </w:rPr>
        <w:tab/>
        <w:t>Caption for My First Figure</w:t>
      </w:r>
      <w:r>
        <w:rPr>
          <w:noProof/>
        </w:rPr>
        <w:tab/>
      </w:r>
      <w:r>
        <w:rPr>
          <w:noProof/>
        </w:rPr>
        <w:fldChar w:fldCharType="begin"/>
      </w:r>
      <w:r>
        <w:rPr>
          <w:noProof/>
        </w:rPr>
        <w:instrText xml:space="preserve"> PAGEREF _Toc467483842 \h </w:instrText>
      </w:r>
      <w:r>
        <w:rPr>
          <w:noProof/>
        </w:rPr>
      </w:r>
      <w:r>
        <w:rPr>
          <w:noProof/>
        </w:rPr>
        <w:fldChar w:fldCharType="separate"/>
      </w:r>
      <w:r w:rsidR="00E14795">
        <w:rPr>
          <w:noProof/>
        </w:rPr>
        <w:t>3</w:t>
      </w:r>
      <w:r>
        <w:rPr>
          <w:noProof/>
        </w:rPr>
        <w:fldChar w:fldCharType="end"/>
      </w:r>
    </w:p>
    <w:p w14:paraId="47CFF846" w14:textId="29057805" w:rsidR="00E9379B" w:rsidRDefault="00E9379B" w:rsidP="00A74A4C">
      <w:pPr>
        <w:pStyle w:val="TableofFigures"/>
        <w:tabs>
          <w:tab w:val="clear" w:pos="8496"/>
          <w:tab w:val="right" w:leader="dot" w:pos="8640"/>
        </w:tabs>
        <w:ind w:left="720" w:right="0"/>
        <w:rPr>
          <w:rFonts w:asciiTheme="minorHAnsi" w:eastAsiaTheme="minorEastAsia" w:hAnsiTheme="minorHAnsi" w:cstheme="minorBidi"/>
          <w:noProof/>
        </w:rPr>
      </w:pPr>
      <w:r>
        <w:rPr>
          <w:noProof/>
        </w:rPr>
        <w:t xml:space="preserve">2. </w:t>
      </w:r>
      <w:r>
        <w:rPr>
          <w:noProof/>
        </w:rPr>
        <w:tab/>
        <w:t>Caption for My Second Figure</w:t>
      </w:r>
      <w:r>
        <w:rPr>
          <w:noProof/>
        </w:rPr>
        <w:tab/>
      </w:r>
      <w:r>
        <w:rPr>
          <w:noProof/>
        </w:rPr>
        <w:fldChar w:fldCharType="begin"/>
      </w:r>
      <w:r>
        <w:rPr>
          <w:noProof/>
        </w:rPr>
        <w:instrText xml:space="preserve"> PAGEREF _Toc467483843 \h </w:instrText>
      </w:r>
      <w:r>
        <w:rPr>
          <w:noProof/>
        </w:rPr>
      </w:r>
      <w:r>
        <w:rPr>
          <w:noProof/>
        </w:rPr>
        <w:fldChar w:fldCharType="separate"/>
      </w:r>
      <w:r w:rsidR="00E14795">
        <w:rPr>
          <w:noProof/>
        </w:rPr>
        <w:t>5</w:t>
      </w:r>
      <w:r>
        <w:rPr>
          <w:noProof/>
        </w:rPr>
        <w:fldChar w:fldCharType="end"/>
      </w:r>
    </w:p>
    <w:p w14:paraId="596A4487" w14:textId="2FCC76A1" w:rsidR="00D05CAC" w:rsidRDefault="00E9379B" w:rsidP="00D05CAC">
      <w:pPr>
        <w:tabs>
          <w:tab w:val="right" w:pos="8640"/>
        </w:tabs>
      </w:pPr>
      <w:r>
        <w:fldChar w:fldCharType="end"/>
      </w:r>
    </w:p>
    <w:p w14:paraId="5CD3CC8D" w14:textId="77777777" w:rsidR="00D05CAC" w:rsidRPr="003D5CCA" w:rsidRDefault="00D05CAC" w:rsidP="00D05CAC">
      <w:pPr>
        <w:tabs>
          <w:tab w:val="right" w:pos="8640"/>
        </w:tabs>
      </w:pPr>
    </w:p>
    <w:p w14:paraId="445B3170" w14:textId="77777777" w:rsidR="00D05CAC" w:rsidRPr="003D5CCA" w:rsidRDefault="00D05CAC" w:rsidP="00D05CAC"/>
    <w:p w14:paraId="798464F5" w14:textId="77777777" w:rsidR="00D05CAC" w:rsidRDefault="00D05CAC" w:rsidP="00D05CAC">
      <w:pPr>
        <w:sectPr w:rsidR="00D05CAC" w:rsidSect="00850125">
          <w:headerReference w:type="default" r:id="rId8"/>
          <w:footerReference w:type="default" r:id="rId9"/>
          <w:endnotePr>
            <w:numFmt w:val="decimal"/>
            <w:numRestart w:val="eachSect"/>
          </w:endnotePr>
          <w:pgSz w:w="12240" w:h="15840"/>
          <w:pgMar w:top="1440" w:right="1440" w:bottom="1440" w:left="2160" w:header="720" w:footer="720" w:gutter="0"/>
          <w:pgNumType w:fmt="lowerRoman"/>
          <w:cols w:space="720"/>
          <w:docGrid w:linePitch="360"/>
        </w:sectPr>
      </w:pPr>
    </w:p>
    <w:p w14:paraId="672211F3" w14:textId="743D92F3" w:rsidR="00D05CAC" w:rsidRPr="005A3963" w:rsidRDefault="00D05CAC" w:rsidP="00D05CAC">
      <w:pPr>
        <w:jc w:val="center"/>
        <w:rPr>
          <w:b/>
        </w:rPr>
      </w:pPr>
      <w:r w:rsidRPr="007F7660">
        <w:rPr>
          <w:b/>
          <w:highlight w:val="yellow"/>
        </w:rPr>
        <w:lastRenderedPageBreak/>
        <w:t>CHAPTER</w:t>
      </w:r>
      <w:r w:rsidR="0094624E" w:rsidRPr="007F7660">
        <w:rPr>
          <w:b/>
          <w:highlight w:val="yellow"/>
        </w:rPr>
        <w:t xml:space="preserve"> OR TASK </w:t>
      </w:r>
      <w:r w:rsidRPr="007F7660">
        <w:rPr>
          <w:b/>
          <w:highlight w:val="yellow"/>
        </w:rPr>
        <w:t xml:space="preserve"> 1</w:t>
      </w:r>
    </w:p>
    <w:p w14:paraId="2117765D" w14:textId="77777777" w:rsidR="00D05CAC" w:rsidRPr="003D5CCA" w:rsidRDefault="00D05CAC" w:rsidP="00D05CAC">
      <w:pPr>
        <w:jc w:val="center"/>
      </w:pPr>
    </w:p>
    <w:p w14:paraId="1C249485" w14:textId="77777777" w:rsidR="00D05CAC" w:rsidRPr="003D5CCA" w:rsidRDefault="00D05CAC" w:rsidP="00D05CAC">
      <w:pPr>
        <w:pStyle w:val="Heading1"/>
      </w:pPr>
      <w:bookmarkStart w:id="4" w:name="_Toc134519071"/>
      <w:r w:rsidRPr="003D5CCA">
        <w:t>NEW SCIENTIFIC DARWINISTS</w:t>
      </w:r>
      <w:bookmarkEnd w:id="4"/>
    </w:p>
    <w:p w14:paraId="1D2E3F60" w14:textId="0797A86A" w:rsidR="00AD6349" w:rsidRPr="00AD6349" w:rsidRDefault="00D05CAC" w:rsidP="00AD6349">
      <w:pPr>
        <w:pStyle w:val="Heading2"/>
      </w:pPr>
      <w:bookmarkStart w:id="5" w:name="_Toc134519072"/>
      <w:r w:rsidRPr="003D5CCA">
        <w:t>Introduction</w:t>
      </w:r>
      <w:bookmarkEnd w:id="5"/>
    </w:p>
    <w:p w14:paraId="0DA342F9" w14:textId="5CDAF5C3" w:rsidR="00D05CAC" w:rsidRPr="003D5CCA" w:rsidRDefault="00D05CAC" w:rsidP="0094624E">
      <w:pPr>
        <w:pStyle w:val="paragraph-chapters"/>
      </w:pPr>
      <w:r w:rsidRPr="003D5CCA">
        <w:t>This chapter shows how Darwin's theory of evolution was applied to the study of human evolution by two of the most enthusiastic of the new scientific Darwinists, T. H. Huxley and Ernst Haeckel.  Both Huxley and Haeckel adopted the anti-creationist aspects of Darwin's theory and used them to attack many traditional beliefs and social institutions, as well as to advance the claims of science to be an authority within society.  The chapter also shows how Darwin's theory provided a basis for the foundation of comparative psychology by G. J. Romanes.</w:t>
      </w:r>
    </w:p>
    <w:p w14:paraId="4B4D0D71" w14:textId="77777777" w:rsidR="00D05CAC" w:rsidRPr="003D5CCA" w:rsidRDefault="00D05CAC" w:rsidP="00D05CAC">
      <w:pPr>
        <w:pStyle w:val="Heading3"/>
      </w:pPr>
      <w:bookmarkStart w:id="6" w:name="_Toc134519075"/>
      <w:r w:rsidRPr="003D5CCA">
        <w:t>Applicability of Darwin's Argument to Human Beings</w:t>
      </w:r>
      <w:bookmarkEnd w:id="6"/>
    </w:p>
    <w:p w14:paraId="660990B9" w14:textId="5F8A22B9" w:rsidR="00D05CAC" w:rsidRPr="003D5CCA" w:rsidRDefault="00D05CAC" w:rsidP="00D05CAC">
      <w:pPr>
        <w:pStyle w:val="paragraph-chapters"/>
      </w:pPr>
      <w:r w:rsidRPr="003D5CCA">
        <w:t xml:space="preserve">Huxley accepted Darwin's argument for evolution by natural selection and set out to demonstrate the applicability of the argument to human beings.  Man's Place in Nature was published in 1863. </w:t>
      </w:r>
    </w:p>
    <w:p w14:paraId="1801FFE5" w14:textId="77777777" w:rsidR="00D05CAC" w:rsidRDefault="00512A4E" w:rsidP="00D05CAC">
      <w:r>
        <w:rPr>
          <w:noProof/>
        </w:rPr>
        <w:drawing>
          <wp:inline distT="0" distB="0" distL="0" distR="0" wp14:anchorId="19D933F6" wp14:editId="60657515">
            <wp:extent cx="4876338" cy="2413231"/>
            <wp:effectExtent l="0" t="0" r="635" b="0"/>
            <wp:docPr id="1" name="Chart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FC2C33E" w14:textId="77777777" w:rsidR="002A1B03" w:rsidRDefault="002A1B03" w:rsidP="00D05CAC">
      <w:pPr>
        <w:pStyle w:val="Caption"/>
      </w:pPr>
    </w:p>
    <w:p w14:paraId="0DC8ED34" w14:textId="7F636296" w:rsidR="00D05CAC" w:rsidRPr="00974AC6" w:rsidRDefault="00E9379B" w:rsidP="00E9379B">
      <w:pPr>
        <w:pStyle w:val="Caption"/>
      </w:pPr>
      <w:bookmarkStart w:id="7" w:name="_Toc467483842"/>
      <w:r w:rsidRPr="007F7660">
        <w:rPr>
          <w:highlight w:val="yellow"/>
        </w:rPr>
        <w:t xml:space="preserve">Figure </w:t>
      </w:r>
      <w:r w:rsidR="008B58E8" w:rsidRPr="007F7660">
        <w:rPr>
          <w:highlight w:val="yellow"/>
        </w:rPr>
        <w:fldChar w:fldCharType="begin"/>
      </w:r>
      <w:r w:rsidR="008B58E8" w:rsidRPr="007F7660">
        <w:rPr>
          <w:highlight w:val="yellow"/>
        </w:rPr>
        <w:instrText xml:space="preserve"> SEQ Figure \* ARABIC </w:instrText>
      </w:r>
      <w:r w:rsidR="008B58E8" w:rsidRPr="007F7660">
        <w:rPr>
          <w:highlight w:val="yellow"/>
        </w:rPr>
        <w:fldChar w:fldCharType="separate"/>
      </w:r>
      <w:r w:rsidRPr="007F7660">
        <w:rPr>
          <w:noProof/>
          <w:highlight w:val="yellow"/>
        </w:rPr>
        <w:t>1</w:t>
      </w:r>
      <w:r w:rsidR="008B58E8" w:rsidRPr="007F7660">
        <w:rPr>
          <w:noProof/>
          <w:highlight w:val="yellow"/>
        </w:rPr>
        <w:fldChar w:fldCharType="end"/>
      </w:r>
      <w:r w:rsidRPr="007F7660">
        <w:rPr>
          <w:highlight w:val="yellow"/>
        </w:rPr>
        <w:t>: Caption for My First Figure</w:t>
      </w:r>
      <w:bookmarkEnd w:id="7"/>
    </w:p>
    <w:p w14:paraId="7040A8E6" w14:textId="77777777" w:rsidR="00D05CAC" w:rsidRPr="003D5CCA" w:rsidRDefault="00D05CAC" w:rsidP="00D05CAC"/>
    <w:p w14:paraId="7B9C648E" w14:textId="77777777" w:rsidR="00D05CAC" w:rsidRPr="003D5CCA" w:rsidRDefault="00D05CAC" w:rsidP="00D05CAC">
      <w:pPr>
        <w:pStyle w:val="Heading4"/>
      </w:pPr>
      <w:bookmarkStart w:id="8" w:name="_Toc134519076"/>
      <w:r w:rsidRPr="003D5CCA">
        <w:lastRenderedPageBreak/>
        <w:t>An Example of a Heading 4 Subdivision Head</w:t>
      </w:r>
      <w:bookmarkEnd w:id="8"/>
    </w:p>
    <w:p w14:paraId="39CA9618" w14:textId="77777777" w:rsidR="00D05CAC" w:rsidRPr="003D5CCA" w:rsidRDefault="00D05CAC" w:rsidP="00D05CAC">
      <w:pPr>
        <w:pStyle w:val="paragraph-chapters"/>
      </w:pPr>
      <w:r w:rsidRPr="003D5CCA">
        <w:t xml:space="preserve">One of the major controversies of Darwin scholarship is whether or not there is a "Darwinian revolution." I agree with those who consider that Darwin's insights, arguments and impact are significant enough to warrant the title "revolution." </w:t>
      </w:r>
    </w:p>
    <w:p w14:paraId="2BECEFF6" w14:textId="77777777" w:rsidR="00D05CAC" w:rsidRPr="003D5CCA" w:rsidRDefault="00D05CAC" w:rsidP="00A93F9C">
      <w:pPr>
        <w:pStyle w:val="Heading5"/>
      </w:pPr>
      <w:bookmarkStart w:id="9" w:name="_Toc134519077"/>
      <w:r w:rsidRPr="003D5CCA">
        <w:t>An Example of a Heading 5 Subdivision Head</w:t>
      </w:r>
      <w:bookmarkEnd w:id="9"/>
    </w:p>
    <w:p w14:paraId="2D3824C6" w14:textId="77777777" w:rsidR="00D05CAC" w:rsidRDefault="00D05CAC"/>
    <w:p w14:paraId="5DE7817E" w14:textId="77777777" w:rsidR="00D05CAC" w:rsidRDefault="00D05CAC">
      <w:pPr>
        <w:sectPr w:rsidR="00D05CAC" w:rsidSect="00850125">
          <w:headerReference w:type="default" r:id="rId11"/>
          <w:footerReference w:type="default" r:id="rId12"/>
          <w:endnotePr>
            <w:numFmt w:val="decimal"/>
            <w:numRestart w:val="eachSect"/>
          </w:endnotePr>
          <w:pgSz w:w="12240" w:h="15840"/>
          <w:pgMar w:top="1440" w:right="1440" w:bottom="1440" w:left="2160" w:header="720" w:footer="720" w:gutter="0"/>
          <w:pgNumType w:start="1"/>
          <w:cols w:space="720"/>
          <w:docGrid w:linePitch="360"/>
        </w:sectPr>
      </w:pPr>
    </w:p>
    <w:p w14:paraId="155F9625" w14:textId="2F497DB2" w:rsidR="00D05CAC" w:rsidRPr="00203042" w:rsidRDefault="00D05CAC" w:rsidP="00D05CAC">
      <w:pPr>
        <w:pStyle w:val="StyleBoldCentered"/>
      </w:pPr>
      <w:r w:rsidRPr="007F7660">
        <w:rPr>
          <w:highlight w:val="yellow"/>
        </w:rPr>
        <w:lastRenderedPageBreak/>
        <w:t xml:space="preserve">CHAPTER </w:t>
      </w:r>
      <w:r w:rsidR="0094624E" w:rsidRPr="007F7660">
        <w:rPr>
          <w:highlight w:val="yellow"/>
        </w:rPr>
        <w:t xml:space="preserve"> TASK </w:t>
      </w:r>
      <w:r w:rsidRPr="007F7660">
        <w:rPr>
          <w:highlight w:val="yellow"/>
        </w:rPr>
        <w:t>2</w:t>
      </w:r>
    </w:p>
    <w:p w14:paraId="0F0FB4FA" w14:textId="77777777" w:rsidR="00D05CAC" w:rsidRPr="003D5CCA" w:rsidRDefault="00D05CAC" w:rsidP="00D05CAC"/>
    <w:p w14:paraId="689EA2C0" w14:textId="77777777" w:rsidR="00D05CAC" w:rsidRPr="003D5CCA" w:rsidRDefault="00D05CAC" w:rsidP="00D05CAC">
      <w:pPr>
        <w:pStyle w:val="Heading1"/>
      </w:pPr>
      <w:bookmarkStart w:id="10" w:name="_Toc134519078"/>
      <w:r w:rsidRPr="003D5CCA">
        <w:t>SECOND CHAPTER TITLE</w:t>
      </w:r>
      <w:bookmarkEnd w:id="10"/>
    </w:p>
    <w:p w14:paraId="28D687FA" w14:textId="77777777" w:rsidR="00D05CAC" w:rsidRPr="0041231F" w:rsidRDefault="00D05CAC" w:rsidP="00D05CAC"/>
    <w:p w14:paraId="492B4EB2" w14:textId="77777777" w:rsidR="00D05CAC" w:rsidRPr="003D5CCA" w:rsidRDefault="00D05CAC" w:rsidP="00D05CAC">
      <w:pPr>
        <w:pStyle w:val="Heading2"/>
      </w:pPr>
      <w:bookmarkStart w:id="11" w:name="_Toc134519079"/>
      <w:r w:rsidRPr="003D5CCA">
        <w:t>Ernst Heinrich Haeckel</w:t>
      </w:r>
      <w:bookmarkEnd w:id="11"/>
    </w:p>
    <w:p w14:paraId="1D76EA71" w14:textId="4071A3BA" w:rsidR="00D05CAC" w:rsidRDefault="00D05CAC" w:rsidP="00D05CAC">
      <w:pPr>
        <w:pStyle w:val="paragraph-chapters"/>
      </w:pPr>
      <w:r w:rsidRPr="003D5CCA">
        <w:t>Ernst Haeckel, like Huxley, used science as a weapon against some of the prevalent assumptions and institutions of his day.  For Haeckel natural selection was both a description of the origin of species and (because it is a mechanical non-teleological explanation of morphology, which paralleled the mechanical explanations of physics and astronomy) the final proof of the "unity of organic and inorganic nature."</w:t>
      </w:r>
      <w:r w:rsidR="00897FB3">
        <w:rPr>
          <w:rStyle w:val="FootnoteReference"/>
        </w:rPr>
        <w:footnoteReference w:id="1"/>
      </w:r>
      <w:r w:rsidR="00897FB3" w:rsidRPr="003D5CCA">
        <w:t xml:space="preserve"> </w:t>
      </w:r>
      <w:r w:rsidRPr="003D5CCA">
        <w:t xml:space="preserve"> Haeckel wrote a number of books in an attempt to convert non-scientists to his ideas.  </w:t>
      </w:r>
    </w:p>
    <w:p w14:paraId="760CBA7A" w14:textId="77777777" w:rsidR="00D05CAC" w:rsidRDefault="00D05CAC" w:rsidP="00D05CAC">
      <w:pPr>
        <w:pStyle w:val="Heading3"/>
      </w:pPr>
      <w:bookmarkStart w:id="12" w:name="_Toc134519080"/>
      <w:r>
        <w:t>Haeckel’s Anti-Anthropocentrism</w:t>
      </w:r>
      <w:bookmarkEnd w:id="12"/>
    </w:p>
    <w:p w14:paraId="615ADAD2" w14:textId="77777777" w:rsidR="00D05CAC" w:rsidRPr="003D5CCA" w:rsidRDefault="00D05CAC" w:rsidP="00D05CAC">
      <w:pPr>
        <w:pStyle w:val="paragraph-chapters"/>
      </w:pPr>
      <w:r w:rsidRPr="003D5CCA">
        <w:t xml:space="preserve">Many of these were quickly translated into English and sold very well.  The most important of his books for an examination of his anti-anthropocentrism are: </w:t>
      </w:r>
      <w:r w:rsidRPr="00CA100A">
        <w:rPr>
          <w:u w:val="single"/>
        </w:rPr>
        <w:t>The History of Creation</w:t>
      </w:r>
      <w:r w:rsidRPr="003D5CCA">
        <w:t xml:space="preserve"> (translated in 1873); </w:t>
      </w:r>
      <w:r w:rsidRPr="00CA100A">
        <w:rPr>
          <w:u w:val="single"/>
        </w:rPr>
        <w:t>The Evolution of Man</w:t>
      </w:r>
      <w:r w:rsidRPr="003D5CCA">
        <w:t xml:space="preserve"> (translated 1879); </w:t>
      </w:r>
      <w:r w:rsidRPr="00CA100A">
        <w:rPr>
          <w:u w:val="single"/>
        </w:rPr>
        <w:t>The Last Link</w:t>
      </w:r>
      <w:r w:rsidRPr="003D5CCA">
        <w:t xml:space="preserve"> (translated 1898); </w:t>
      </w:r>
      <w:r w:rsidRPr="00CA100A">
        <w:rPr>
          <w:u w:val="single"/>
        </w:rPr>
        <w:t>The Riddle of the Universe</w:t>
      </w:r>
      <w:r w:rsidRPr="003D5CCA">
        <w:t xml:space="preserve"> (1900); and </w:t>
      </w:r>
      <w:r w:rsidRPr="00CA100A">
        <w:rPr>
          <w:u w:val="single"/>
        </w:rPr>
        <w:t>The Wonders of Life</w:t>
      </w:r>
      <w:r w:rsidRPr="003D5CCA">
        <w:t xml:space="preserve"> (1905). </w:t>
      </w:r>
    </w:p>
    <w:p w14:paraId="758997E8" w14:textId="77777777" w:rsidR="00D05CAC" w:rsidRDefault="00512A4E" w:rsidP="00D05CAC">
      <w:pPr>
        <w:pStyle w:val="StyleCentered"/>
        <w:keepNext/>
      </w:pPr>
      <w:r>
        <w:rPr>
          <w:noProof/>
        </w:rPr>
        <w:drawing>
          <wp:inline distT="0" distB="0" distL="0" distR="0" wp14:anchorId="0CCF7359" wp14:editId="0D88D95A">
            <wp:extent cx="3276600" cy="1892300"/>
            <wp:effectExtent l="0" t="0" r="0" b="0"/>
            <wp:docPr id="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A959585" w14:textId="77777777" w:rsidR="00D05CAC" w:rsidRDefault="00D05CAC" w:rsidP="00D05CAC">
      <w:pPr>
        <w:pStyle w:val="StyleCentered"/>
        <w:keepNext/>
      </w:pPr>
    </w:p>
    <w:p w14:paraId="1795DB12" w14:textId="758254DF" w:rsidR="00D05CAC" w:rsidRPr="0051647F" w:rsidRDefault="00E9379B" w:rsidP="00E9379B">
      <w:pPr>
        <w:pStyle w:val="Caption"/>
      </w:pPr>
      <w:bookmarkStart w:id="13" w:name="_Toc467483843"/>
      <w:r w:rsidRPr="007F7660">
        <w:rPr>
          <w:highlight w:val="yellow"/>
        </w:rPr>
        <w:t xml:space="preserve">Figure </w:t>
      </w:r>
      <w:r w:rsidR="008B58E8" w:rsidRPr="007F7660">
        <w:rPr>
          <w:highlight w:val="yellow"/>
        </w:rPr>
        <w:fldChar w:fldCharType="begin"/>
      </w:r>
      <w:r w:rsidR="008B58E8" w:rsidRPr="007F7660">
        <w:rPr>
          <w:highlight w:val="yellow"/>
        </w:rPr>
        <w:instrText xml:space="preserve"> SEQ Figure \* ARABIC </w:instrText>
      </w:r>
      <w:r w:rsidR="008B58E8" w:rsidRPr="007F7660">
        <w:rPr>
          <w:highlight w:val="yellow"/>
        </w:rPr>
        <w:fldChar w:fldCharType="separate"/>
      </w:r>
      <w:r w:rsidRPr="007F7660">
        <w:rPr>
          <w:noProof/>
          <w:highlight w:val="yellow"/>
        </w:rPr>
        <w:t>2</w:t>
      </w:r>
      <w:r w:rsidR="008B58E8" w:rsidRPr="007F7660">
        <w:rPr>
          <w:noProof/>
          <w:highlight w:val="yellow"/>
        </w:rPr>
        <w:fldChar w:fldCharType="end"/>
      </w:r>
      <w:r w:rsidRPr="007F7660">
        <w:rPr>
          <w:highlight w:val="yellow"/>
        </w:rPr>
        <w:t>: Caption for My Second Figure</w:t>
      </w:r>
      <w:bookmarkEnd w:id="13"/>
    </w:p>
    <w:p w14:paraId="6B020D84" w14:textId="77777777" w:rsidR="00D05CAC" w:rsidRPr="003D5CCA" w:rsidRDefault="00D05CAC" w:rsidP="00D05CAC"/>
    <w:p w14:paraId="48CD61D6" w14:textId="77777777" w:rsidR="00D05CAC" w:rsidRDefault="00D05CAC" w:rsidP="00D05CAC"/>
    <w:p w14:paraId="68BE8051" w14:textId="426B2C5C" w:rsidR="00D05CAC" w:rsidRDefault="00D05CAC">
      <w:r>
        <w:br w:type="page"/>
      </w:r>
    </w:p>
    <w:p w14:paraId="0B21A780" w14:textId="2491AA6D" w:rsidR="00D05CAC" w:rsidRPr="003D5CCA" w:rsidRDefault="00897FB3" w:rsidP="00D05CAC">
      <w:pPr>
        <w:pStyle w:val="StyleCentered"/>
      </w:pPr>
      <w:r w:rsidRPr="007F7660">
        <w:rPr>
          <w:highlight w:val="yellow"/>
        </w:rPr>
        <w:lastRenderedPageBreak/>
        <w:t>CONCLUSION</w:t>
      </w:r>
      <w:r>
        <w:t xml:space="preserve"> </w:t>
      </w:r>
    </w:p>
    <w:p w14:paraId="252383FC" w14:textId="77777777" w:rsidR="00D05CAC" w:rsidRDefault="00D05CAC" w:rsidP="00D05CAC">
      <w:pPr>
        <w:pStyle w:val="StyleCentered"/>
      </w:pPr>
    </w:p>
    <w:p w14:paraId="0343EBBF" w14:textId="77777777" w:rsidR="00897FB3" w:rsidRDefault="00D05CAC" w:rsidP="00D05CAC">
      <w:pPr>
        <w:pStyle w:val="StyleCentered"/>
      </w:pPr>
      <w:r>
        <w:br w:type="page"/>
      </w:r>
    </w:p>
    <w:p w14:paraId="25155E20" w14:textId="7CBC94B2" w:rsidR="00897FB3" w:rsidRPr="00897FB3" w:rsidRDefault="00897FB3" w:rsidP="00D05CAC">
      <w:pPr>
        <w:pStyle w:val="StyleCentered"/>
      </w:pPr>
      <w:r w:rsidRPr="007F7660">
        <w:rPr>
          <w:b/>
          <w:highlight w:val="yellow"/>
        </w:rPr>
        <w:lastRenderedPageBreak/>
        <w:t>APPENDICES</w:t>
      </w:r>
      <w:r w:rsidRPr="00897FB3">
        <w:rPr>
          <w:b/>
        </w:rPr>
        <w:t xml:space="preserve"> </w:t>
      </w:r>
      <w:r>
        <w:rPr>
          <w:b/>
        </w:rPr>
        <w:t xml:space="preserve"> </w:t>
      </w:r>
      <w:r>
        <w:t>(Optional)</w:t>
      </w:r>
    </w:p>
    <w:p w14:paraId="12A30364" w14:textId="77777777" w:rsidR="00897FB3" w:rsidRDefault="00897FB3" w:rsidP="00D05CAC">
      <w:pPr>
        <w:pStyle w:val="StyleCentered"/>
        <w:rPr>
          <w:b/>
        </w:rPr>
      </w:pPr>
    </w:p>
    <w:p w14:paraId="12C5D93D" w14:textId="77777777" w:rsidR="00897FB3" w:rsidRDefault="00897FB3" w:rsidP="00D05CAC">
      <w:pPr>
        <w:pStyle w:val="StyleCentered"/>
        <w:rPr>
          <w:b/>
        </w:rPr>
      </w:pPr>
    </w:p>
    <w:p w14:paraId="4B2BBEB1" w14:textId="77777777" w:rsidR="00897FB3" w:rsidRDefault="00897FB3" w:rsidP="00D05CAC">
      <w:pPr>
        <w:pStyle w:val="StyleCentered"/>
        <w:rPr>
          <w:b/>
        </w:rPr>
      </w:pPr>
    </w:p>
    <w:p w14:paraId="683F7BB8" w14:textId="77777777" w:rsidR="00897FB3" w:rsidRDefault="00897FB3" w:rsidP="00D05CAC">
      <w:pPr>
        <w:pStyle w:val="StyleCentered"/>
        <w:rPr>
          <w:b/>
        </w:rPr>
      </w:pPr>
    </w:p>
    <w:p w14:paraId="69A1785B" w14:textId="77777777" w:rsidR="00897FB3" w:rsidRDefault="00897FB3" w:rsidP="00D05CAC">
      <w:pPr>
        <w:pStyle w:val="StyleCentered"/>
        <w:rPr>
          <w:b/>
        </w:rPr>
      </w:pPr>
    </w:p>
    <w:p w14:paraId="72933976" w14:textId="77777777" w:rsidR="00897FB3" w:rsidRDefault="00897FB3" w:rsidP="00D05CAC">
      <w:pPr>
        <w:pStyle w:val="StyleCentered"/>
        <w:rPr>
          <w:b/>
        </w:rPr>
      </w:pPr>
    </w:p>
    <w:p w14:paraId="15104E1E" w14:textId="77777777" w:rsidR="00897FB3" w:rsidRDefault="00897FB3" w:rsidP="00D05CAC">
      <w:pPr>
        <w:pStyle w:val="StyleCentered"/>
        <w:rPr>
          <w:b/>
        </w:rPr>
      </w:pPr>
    </w:p>
    <w:p w14:paraId="2D919E41" w14:textId="77777777" w:rsidR="00897FB3" w:rsidRDefault="00897FB3" w:rsidP="00D05CAC">
      <w:pPr>
        <w:pStyle w:val="StyleCentered"/>
        <w:rPr>
          <w:b/>
        </w:rPr>
      </w:pPr>
    </w:p>
    <w:p w14:paraId="4670F6C9" w14:textId="77777777" w:rsidR="00897FB3" w:rsidRDefault="00897FB3" w:rsidP="00D05CAC">
      <w:pPr>
        <w:pStyle w:val="StyleCentered"/>
        <w:rPr>
          <w:b/>
        </w:rPr>
      </w:pPr>
    </w:p>
    <w:p w14:paraId="76B84852" w14:textId="77777777" w:rsidR="00897FB3" w:rsidRDefault="00897FB3" w:rsidP="00D05CAC">
      <w:pPr>
        <w:pStyle w:val="StyleCentered"/>
        <w:rPr>
          <w:b/>
        </w:rPr>
      </w:pPr>
    </w:p>
    <w:p w14:paraId="16BB60B0" w14:textId="77777777" w:rsidR="00897FB3" w:rsidRDefault="00897FB3" w:rsidP="00D05CAC">
      <w:pPr>
        <w:pStyle w:val="StyleCentered"/>
        <w:rPr>
          <w:b/>
        </w:rPr>
      </w:pPr>
    </w:p>
    <w:p w14:paraId="2D78ECD2" w14:textId="77777777" w:rsidR="00897FB3" w:rsidRDefault="00897FB3" w:rsidP="00D05CAC">
      <w:pPr>
        <w:pStyle w:val="StyleCentered"/>
        <w:rPr>
          <w:b/>
        </w:rPr>
      </w:pPr>
    </w:p>
    <w:p w14:paraId="13220690" w14:textId="77777777" w:rsidR="00897FB3" w:rsidRDefault="00897FB3" w:rsidP="00D05CAC">
      <w:pPr>
        <w:pStyle w:val="StyleCentered"/>
        <w:rPr>
          <w:b/>
        </w:rPr>
      </w:pPr>
    </w:p>
    <w:p w14:paraId="1B6286B9" w14:textId="77777777" w:rsidR="00897FB3" w:rsidRDefault="00897FB3" w:rsidP="00D05CAC">
      <w:pPr>
        <w:pStyle w:val="StyleCentered"/>
        <w:rPr>
          <w:b/>
        </w:rPr>
      </w:pPr>
    </w:p>
    <w:p w14:paraId="2DD73AD4" w14:textId="77777777" w:rsidR="00897FB3" w:rsidRDefault="00897FB3" w:rsidP="00D05CAC">
      <w:pPr>
        <w:pStyle w:val="StyleCentered"/>
        <w:rPr>
          <w:b/>
        </w:rPr>
      </w:pPr>
    </w:p>
    <w:p w14:paraId="34F8A5C4" w14:textId="77777777" w:rsidR="00897FB3" w:rsidRDefault="00897FB3" w:rsidP="00D05CAC">
      <w:pPr>
        <w:pStyle w:val="StyleCentered"/>
        <w:rPr>
          <w:b/>
        </w:rPr>
      </w:pPr>
    </w:p>
    <w:p w14:paraId="41FC265F" w14:textId="77777777" w:rsidR="00897FB3" w:rsidRDefault="00897FB3" w:rsidP="00D05CAC">
      <w:pPr>
        <w:pStyle w:val="StyleCentered"/>
        <w:rPr>
          <w:b/>
        </w:rPr>
      </w:pPr>
    </w:p>
    <w:p w14:paraId="0158E002" w14:textId="77777777" w:rsidR="00897FB3" w:rsidRDefault="00897FB3" w:rsidP="00D05CAC">
      <w:pPr>
        <w:pStyle w:val="StyleCentered"/>
        <w:rPr>
          <w:b/>
        </w:rPr>
      </w:pPr>
    </w:p>
    <w:p w14:paraId="499669DE" w14:textId="77777777" w:rsidR="00897FB3" w:rsidRDefault="00897FB3" w:rsidP="00D05CAC">
      <w:pPr>
        <w:pStyle w:val="StyleCentered"/>
        <w:rPr>
          <w:b/>
        </w:rPr>
      </w:pPr>
    </w:p>
    <w:p w14:paraId="2A684BE2" w14:textId="77777777" w:rsidR="00897FB3" w:rsidRDefault="00897FB3" w:rsidP="00D05CAC">
      <w:pPr>
        <w:pStyle w:val="StyleCentered"/>
        <w:rPr>
          <w:b/>
        </w:rPr>
      </w:pPr>
    </w:p>
    <w:p w14:paraId="7E33E10F" w14:textId="77777777" w:rsidR="00897FB3" w:rsidRDefault="00897FB3" w:rsidP="00D05CAC">
      <w:pPr>
        <w:pStyle w:val="StyleCentered"/>
        <w:rPr>
          <w:b/>
        </w:rPr>
      </w:pPr>
    </w:p>
    <w:p w14:paraId="274DF2FD" w14:textId="77777777" w:rsidR="00897FB3" w:rsidRDefault="00897FB3" w:rsidP="00D05CAC">
      <w:pPr>
        <w:pStyle w:val="StyleCentered"/>
        <w:rPr>
          <w:b/>
        </w:rPr>
      </w:pPr>
    </w:p>
    <w:p w14:paraId="746F952B" w14:textId="77777777" w:rsidR="00897FB3" w:rsidRDefault="00897FB3" w:rsidP="00D05CAC">
      <w:pPr>
        <w:pStyle w:val="StyleCentered"/>
        <w:rPr>
          <w:b/>
        </w:rPr>
      </w:pPr>
    </w:p>
    <w:p w14:paraId="77BA9AD6" w14:textId="77777777" w:rsidR="00897FB3" w:rsidRDefault="00897FB3" w:rsidP="00D05CAC">
      <w:pPr>
        <w:pStyle w:val="StyleCentered"/>
        <w:rPr>
          <w:b/>
        </w:rPr>
      </w:pPr>
    </w:p>
    <w:p w14:paraId="4CD30CA3" w14:textId="77777777" w:rsidR="00897FB3" w:rsidRDefault="00897FB3" w:rsidP="00D05CAC">
      <w:pPr>
        <w:pStyle w:val="StyleCentered"/>
        <w:rPr>
          <w:b/>
        </w:rPr>
      </w:pPr>
    </w:p>
    <w:p w14:paraId="57989DA8" w14:textId="77777777" w:rsidR="00897FB3" w:rsidRDefault="00897FB3" w:rsidP="00D05CAC">
      <w:pPr>
        <w:pStyle w:val="StyleCentered"/>
        <w:rPr>
          <w:b/>
        </w:rPr>
      </w:pPr>
    </w:p>
    <w:p w14:paraId="14E52B12" w14:textId="77777777" w:rsidR="00897FB3" w:rsidRDefault="00897FB3" w:rsidP="00D05CAC">
      <w:pPr>
        <w:pStyle w:val="StyleCentered"/>
        <w:rPr>
          <w:b/>
        </w:rPr>
      </w:pPr>
    </w:p>
    <w:p w14:paraId="36B220BD" w14:textId="77777777" w:rsidR="00897FB3" w:rsidRDefault="00897FB3" w:rsidP="00D05CAC">
      <w:pPr>
        <w:pStyle w:val="StyleCentered"/>
        <w:rPr>
          <w:b/>
        </w:rPr>
      </w:pPr>
    </w:p>
    <w:p w14:paraId="6A9ECC46" w14:textId="77777777" w:rsidR="00897FB3" w:rsidRDefault="00897FB3" w:rsidP="00D05CAC">
      <w:pPr>
        <w:pStyle w:val="StyleCentered"/>
        <w:rPr>
          <w:b/>
        </w:rPr>
      </w:pPr>
    </w:p>
    <w:p w14:paraId="690F7C8F" w14:textId="77777777" w:rsidR="00897FB3" w:rsidRDefault="00897FB3" w:rsidP="00D05CAC">
      <w:pPr>
        <w:pStyle w:val="StyleCentered"/>
        <w:rPr>
          <w:b/>
        </w:rPr>
      </w:pPr>
    </w:p>
    <w:p w14:paraId="122A5FB4" w14:textId="77777777" w:rsidR="00897FB3" w:rsidRDefault="00897FB3" w:rsidP="00D05CAC">
      <w:pPr>
        <w:pStyle w:val="StyleCentered"/>
        <w:rPr>
          <w:b/>
        </w:rPr>
      </w:pPr>
    </w:p>
    <w:p w14:paraId="7EA6497D" w14:textId="77777777" w:rsidR="00897FB3" w:rsidRDefault="00897FB3" w:rsidP="00D05CAC">
      <w:pPr>
        <w:pStyle w:val="StyleCentered"/>
        <w:rPr>
          <w:b/>
        </w:rPr>
      </w:pPr>
    </w:p>
    <w:p w14:paraId="4C5E3D17" w14:textId="77777777" w:rsidR="00897FB3" w:rsidRDefault="00897FB3" w:rsidP="00D05CAC">
      <w:pPr>
        <w:pStyle w:val="StyleCentered"/>
        <w:rPr>
          <w:b/>
        </w:rPr>
      </w:pPr>
    </w:p>
    <w:p w14:paraId="565A7EC9" w14:textId="77777777" w:rsidR="00897FB3" w:rsidRDefault="00897FB3" w:rsidP="00D05CAC">
      <w:pPr>
        <w:pStyle w:val="StyleCentered"/>
        <w:rPr>
          <w:b/>
        </w:rPr>
      </w:pPr>
    </w:p>
    <w:p w14:paraId="68BEC048" w14:textId="77777777" w:rsidR="00897FB3" w:rsidRDefault="00897FB3" w:rsidP="00D05CAC">
      <w:pPr>
        <w:pStyle w:val="StyleCentered"/>
        <w:rPr>
          <w:b/>
        </w:rPr>
      </w:pPr>
    </w:p>
    <w:p w14:paraId="78E36D22" w14:textId="77777777" w:rsidR="00897FB3" w:rsidRDefault="00897FB3" w:rsidP="00D05CAC">
      <w:pPr>
        <w:pStyle w:val="StyleCentered"/>
        <w:rPr>
          <w:b/>
        </w:rPr>
      </w:pPr>
    </w:p>
    <w:p w14:paraId="47DEAF88" w14:textId="77777777" w:rsidR="00897FB3" w:rsidRDefault="00897FB3" w:rsidP="00D05CAC">
      <w:pPr>
        <w:pStyle w:val="StyleCentered"/>
        <w:rPr>
          <w:b/>
        </w:rPr>
      </w:pPr>
    </w:p>
    <w:p w14:paraId="4500C9C0" w14:textId="77777777" w:rsidR="00897FB3" w:rsidRDefault="00897FB3" w:rsidP="00D05CAC">
      <w:pPr>
        <w:pStyle w:val="StyleCentered"/>
        <w:rPr>
          <w:b/>
        </w:rPr>
      </w:pPr>
    </w:p>
    <w:p w14:paraId="4A48A051" w14:textId="77777777" w:rsidR="00897FB3" w:rsidRDefault="00897FB3" w:rsidP="00D05CAC">
      <w:pPr>
        <w:pStyle w:val="StyleCentered"/>
        <w:rPr>
          <w:b/>
        </w:rPr>
      </w:pPr>
    </w:p>
    <w:p w14:paraId="5F3B2DE6" w14:textId="77777777" w:rsidR="00897FB3" w:rsidRDefault="00897FB3" w:rsidP="00D05CAC">
      <w:pPr>
        <w:pStyle w:val="StyleCentered"/>
        <w:rPr>
          <w:b/>
        </w:rPr>
      </w:pPr>
    </w:p>
    <w:p w14:paraId="7C5CAEA9" w14:textId="77777777" w:rsidR="00897FB3" w:rsidRDefault="00897FB3" w:rsidP="00D05CAC">
      <w:pPr>
        <w:pStyle w:val="StyleCentered"/>
        <w:rPr>
          <w:b/>
        </w:rPr>
      </w:pPr>
    </w:p>
    <w:p w14:paraId="0AA58EFF" w14:textId="77777777" w:rsidR="00897FB3" w:rsidRDefault="00897FB3" w:rsidP="00D05CAC">
      <w:pPr>
        <w:pStyle w:val="StyleCentered"/>
        <w:rPr>
          <w:b/>
        </w:rPr>
      </w:pPr>
    </w:p>
    <w:p w14:paraId="0C6B7B05" w14:textId="77777777" w:rsidR="00897FB3" w:rsidRDefault="00897FB3" w:rsidP="00D05CAC">
      <w:pPr>
        <w:pStyle w:val="StyleCentered"/>
        <w:rPr>
          <w:b/>
        </w:rPr>
      </w:pPr>
    </w:p>
    <w:p w14:paraId="125B3301" w14:textId="77777777" w:rsidR="00897FB3" w:rsidRDefault="00897FB3" w:rsidP="00D05CAC">
      <w:pPr>
        <w:pStyle w:val="StyleCentered"/>
        <w:rPr>
          <w:b/>
        </w:rPr>
      </w:pPr>
    </w:p>
    <w:p w14:paraId="4FC06C14" w14:textId="77777777" w:rsidR="00897FB3" w:rsidRDefault="00897FB3" w:rsidP="00D05CAC">
      <w:pPr>
        <w:pStyle w:val="StyleCentered"/>
        <w:rPr>
          <w:b/>
        </w:rPr>
      </w:pPr>
    </w:p>
    <w:p w14:paraId="23FF1661" w14:textId="77777777" w:rsidR="00897FB3" w:rsidRPr="00897FB3" w:rsidRDefault="00897FB3" w:rsidP="00D05CAC">
      <w:pPr>
        <w:pStyle w:val="StyleCentered"/>
        <w:rPr>
          <w:b/>
        </w:rPr>
      </w:pPr>
    </w:p>
    <w:p w14:paraId="5E8B3402" w14:textId="5FB7B130" w:rsidR="00D05CAC" w:rsidRPr="00A1172D" w:rsidRDefault="00D05CAC" w:rsidP="00D05CAC">
      <w:pPr>
        <w:pStyle w:val="StyleCentered"/>
        <w:rPr>
          <w:b/>
        </w:rPr>
      </w:pPr>
      <w:r w:rsidRPr="007F7660">
        <w:rPr>
          <w:b/>
          <w:highlight w:val="yellow"/>
        </w:rPr>
        <w:t>APPENDIX A</w:t>
      </w:r>
    </w:p>
    <w:p w14:paraId="1D572C49" w14:textId="77777777" w:rsidR="00D05CAC" w:rsidRPr="003D5CCA" w:rsidRDefault="00D05CAC" w:rsidP="00D05CAC"/>
    <w:p w14:paraId="344AB427" w14:textId="77777777" w:rsidR="00D05CAC" w:rsidRPr="003D5CCA" w:rsidRDefault="00D05CAC" w:rsidP="00D05CAC">
      <w:pPr>
        <w:pStyle w:val="Heading1"/>
      </w:pPr>
      <w:bookmarkStart w:id="14" w:name="_Toc134519081"/>
      <w:r w:rsidRPr="003D5CCA">
        <w:t>THE DARWINIAN REVOLUTION</w:t>
      </w:r>
      <w:bookmarkEnd w:id="14"/>
    </w:p>
    <w:p w14:paraId="30EE0885" w14:textId="77777777" w:rsidR="00D05CAC" w:rsidRPr="003D5CCA" w:rsidRDefault="00D05CAC" w:rsidP="00D05CAC"/>
    <w:p w14:paraId="36C9B3AE" w14:textId="77777777" w:rsidR="00D05CAC" w:rsidRPr="003D5CCA" w:rsidRDefault="00D05CAC" w:rsidP="00D05CAC">
      <w:pPr>
        <w:pStyle w:val="paragraph-chapters"/>
      </w:pPr>
      <w:r w:rsidRPr="003D5CCA">
        <w:t>One of the major controversies of Darwin scholarship is whether or not there is a "Darwinian revolution." I agree with those who consider that Darwin's insights, arguments and impact are significant enough to warrant the title "revolution." Of course, no intellectual revolution occurs without a context.</w:t>
      </w:r>
    </w:p>
    <w:p w14:paraId="623D0369" w14:textId="77777777" w:rsidR="00D05CAC" w:rsidRPr="00A1172D" w:rsidRDefault="00D05CAC" w:rsidP="00D05CAC">
      <w:pPr>
        <w:jc w:val="center"/>
        <w:rPr>
          <w:b/>
        </w:rPr>
      </w:pPr>
      <w:r>
        <w:br w:type="page"/>
      </w:r>
      <w:r w:rsidRPr="007F7660">
        <w:rPr>
          <w:b/>
          <w:highlight w:val="yellow"/>
        </w:rPr>
        <w:lastRenderedPageBreak/>
        <w:t>APPENDIX B</w:t>
      </w:r>
    </w:p>
    <w:p w14:paraId="59B8B812" w14:textId="77777777" w:rsidR="00D05CAC" w:rsidRPr="003D5CCA" w:rsidRDefault="00D05CAC" w:rsidP="00D05CAC"/>
    <w:p w14:paraId="1E7A7E15" w14:textId="77777777" w:rsidR="00D05CAC" w:rsidRPr="003D5CCA" w:rsidRDefault="00D05CAC" w:rsidP="00D05CAC">
      <w:pPr>
        <w:pStyle w:val="Heading1"/>
      </w:pPr>
      <w:bookmarkStart w:id="15" w:name="_Toc134519082"/>
      <w:r w:rsidRPr="003D5CCA">
        <w:t>THE TABLES</w:t>
      </w:r>
      <w:bookmarkEnd w:id="15"/>
    </w:p>
    <w:p w14:paraId="5C43A28D" w14:textId="77777777" w:rsidR="00D05CAC" w:rsidRPr="003D5CCA" w:rsidRDefault="00D05CAC" w:rsidP="00D05CAC">
      <w:pPr>
        <w:pStyle w:val="paragraph-chapters"/>
      </w:pPr>
    </w:p>
    <w:p w14:paraId="29BFDA88" w14:textId="77777777" w:rsidR="00D05CAC" w:rsidRPr="003D5CCA" w:rsidRDefault="00D05CAC" w:rsidP="00D05CAC">
      <w:pPr>
        <w:pStyle w:val="paragraph-chapters"/>
      </w:pPr>
      <w:r w:rsidRPr="003D5CCA">
        <w:t>Unfortunately, a short caption looks dumb left-justified and a long caption looks dumb center-justified, but you have to choose one style and be consistent.</w:t>
      </w:r>
    </w:p>
    <w:p w14:paraId="402F6F0B" w14:textId="77777777" w:rsidR="009734A0" w:rsidRDefault="00D05CAC" w:rsidP="00D05CAC">
      <w:pPr>
        <w:pStyle w:val="Caption"/>
        <w:rPr>
          <w:b w:val="0"/>
        </w:rPr>
      </w:pPr>
      <w:bookmarkStart w:id="16" w:name="_Toc182716364"/>
      <w:r w:rsidRPr="00015CB5">
        <w:rPr>
          <w:b w:val="0"/>
        </w:rPr>
        <w:t xml:space="preserve">Table </w:t>
      </w:r>
      <w:r w:rsidR="005C49AF" w:rsidRPr="00015CB5">
        <w:rPr>
          <w:b w:val="0"/>
        </w:rPr>
        <w:fldChar w:fldCharType="begin"/>
      </w:r>
      <w:r w:rsidRPr="00015CB5">
        <w:rPr>
          <w:b w:val="0"/>
        </w:rPr>
        <w:instrText xml:space="preserve"> SEQ Table \* ARABIC </w:instrText>
      </w:r>
      <w:r w:rsidR="005C49AF" w:rsidRPr="00015CB5">
        <w:rPr>
          <w:b w:val="0"/>
        </w:rPr>
        <w:fldChar w:fldCharType="separate"/>
      </w:r>
      <w:r w:rsidR="00985D14">
        <w:rPr>
          <w:b w:val="0"/>
          <w:noProof/>
        </w:rPr>
        <w:t>1</w:t>
      </w:r>
      <w:r w:rsidR="005C49AF" w:rsidRPr="00015CB5">
        <w:rPr>
          <w:b w:val="0"/>
        </w:rPr>
        <w:fldChar w:fldCharType="end"/>
      </w:r>
      <w:r w:rsidRPr="00015CB5">
        <w:rPr>
          <w:b w:val="0"/>
        </w:rPr>
        <w:t>: Caption for First Table</w:t>
      </w:r>
      <w:bookmarkEnd w:id="16"/>
    </w:p>
    <w:p w14:paraId="76C3D874" w14:textId="77777777" w:rsidR="00D05CAC" w:rsidRPr="009734A0" w:rsidRDefault="00D05CAC" w:rsidP="009734A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8"/>
        <w:gridCol w:w="2158"/>
        <w:gridCol w:w="2157"/>
        <w:gridCol w:w="2157"/>
      </w:tblGrid>
      <w:tr w:rsidR="00D05CAC" w:rsidRPr="00AF2B2C" w14:paraId="7C31374E" w14:textId="77777777">
        <w:tc>
          <w:tcPr>
            <w:tcW w:w="2214" w:type="dxa"/>
          </w:tcPr>
          <w:p w14:paraId="5253C3B7" w14:textId="77777777" w:rsidR="00D05CAC" w:rsidRPr="00AF2B2C" w:rsidRDefault="00D05CAC" w:rsidP="00D05CAC">
            <w:r w:rsidRPr="00AF2B2C">
              <w:t>column1</w:t>
            </w:r>
          </w:p>
        </w:tc>
        <w:tc>
          <w:tcPr>
            <w:tcW w:w="2214" w:type="dxa"/>
          </w:tcPr>
          <w:p w14:paraId="72881AC5" w14:textId="77777777" w:rsidR="00D05CAC" w:rsidRPr="00AF2B2C" w:rsidRDefault="00D05CAC" w:rsidP="00D05CAC">
            <w:r w:rsidRPr="00AF2B2C">
              <w:t>column2</w:t>
            </w:r>
          </w:p>
        </w:tc>
        <w:tc>
          <w:tcPr>
            <w:tcW w:w="2214" w:type="dxa"/>
          </w:tcPr>
          <w:p w14:paraId="6A77E8DB" w14:textId="77777777" w:rsidR="00D05CAC" w:rsidRPr="00AF2B2C" w:rsidRDefault="00D05CAC" w:rsidP="00D05CAC">
            <w:r w:rsidRPr="00AF2B2C">
              <w:t>column3</w:t>
            </w:r>
          </w:p>
        </w:tc>
        <w:tc>
          <w:tcPr>
            <w:tcW w:w="2214" w:type="dxa"/>
          </w:tcPr>
          <w:p w14:paraId="152D0BFA" w14:textId="77777777" w:rsidR="00D05CAC" w:rsidRPr="00AF2B2C" w:rsidRDefault="00D05CAC" w:rsidP="00D05CAC">
            <w:r w:rsidRPr="00AF2B2C">
              <w:t>column4</w:t>
            </w:r>
          </w:p>
        </w:tc>
      </w:tr>
      <w:tr w:rsidR="00D05CAC" w:rsidRPr="00AF2B2C" w14:paraId="34DA3012" w14:textId="77777777">
        <w:tc>
          <w:tcPr>
            <w:tcW w:w="2214" w:type="dxa"/>
          </w:tcPr>
          <w:p w14:paraId="0723A21A" w14:textId="77777777" w:rsidR="00D05CAC" w:rsidRPr="00AF2B2C" w:rsidRDefault="00D05CAC" w:rsidP="00D05CAC">
            <w:r w:rsidRPr="00AF2B2C">
              <w:t>one</w:t>
            </w:r>
          </w:p>
        </w:tc>
        <w:tc>
          <w:tcPr>
            <w:tcW w:w="2214" w:type="dxa"/>
          </w:tcPr>
          <w:p w14:paraId="7D0E6F2C" w14:textId="77777777" w:rsidR="00D05CAC" w:rsidRPr="00AF2B2C" w:rsidRDefault="00D05CAC" w:rsidP="00D05CAC">
            <w:r w:rsidRPr="00AF2B2C">
              <w:t>two</w:t>
            </w:r>
          </w:p>
        </w:tc>
        <w:tc>
          <w:tcPr>
            <w:tcW w:w="2214" w:type="dxa"/>
          </w:tcPr>
          <w:p w14:paraId="2DCBDFE0" w14:textId="77777777" w:rsidR="00D05CAC" w:rsidRPr="00AF2B2C" w:rsidRDefault="00D05CAC" w:rsidP="00D05CAC">
            <w:r w:rsidRPr="00AF2B2C">
              <w:t>three</w:t>
            </w:r>
          </w:p>
        </w:tc>
        <w:tc>
          <w:tcPr>
            <w:tcW w:w="2214" w:type="dxa"/>
          </w:tcPr>
          <w:p w14:paraId="015855A4" w14:textId="77777777" w:rsidR="00D05CAC" w:rsidRPr="00AF2B2C" w:rsidRDefault="00D05CAC" w:rsidP="00D05CAC">
            <w:r w:rsidRPr="00AF2B2C">
              <w:t>four</w:t>
            </w:r>
          </w:p>
        </w:tc>
      </w:tr>
      <w:tr w:rsidR="00D05CAC" w:rsidRPr="00AF2B2C" w14:paraId="4541600B" w14:textId="77777777">
        <w:tc>
          <w:tcPr>
            <w:tcW w:w="2214" w:type="dxa"/>
          </w:tcPr>
          <w:p w14:paraId="317304EC" w14:textId="77777777" w:rsidR="00D05CAC" w:rsidRPr="00AF2B2C" w:rsidRDefault="00D05CAC" w:rsidP="00D05CAC">
            <w:r w:rsidRPr="00AF2B2C">
              <w:t>one again</w:t>
            </w:r>
          </w:p>
        </w:tc>
        <w:tc>
          <w:tcPr>
            <w:tcW w:w="2214" w:type="dxa"/>
          </w:tcPr>
          <w:p w14:paraId="2490A3AC" w14:textId="77777777" w:rsidR="00D05CAC" w:rsidRPr="00AF2B2C" w:rsidRDefault="00D05CAC" w:rsidP="00D05CAC">
            <w:r w:rsidRPr="00AF2B2C">
              <w:t xml:space="preserve">two again </w:t>
            </w:r>
          </w:p>
        </w:tc>
        <w:tc>
          <w:tcPr>
            <w:tcW w:w="2214" w:type="dxa"/>
          </w:tcPr>
          <w:p w14:paraId="5BE3B5B7" w14:textId="77777777" w:rsidR="00D05CAC" w:rsidRPr="00AF2B2C" w:rsidRDefault="00D05CAC" w:rsidP="00D05CAC">
            <w:r w:rsidRPr="00AF2B2C">
              <w:t>three again</w:t>
            </w:r>
          </w:p>
        </w:tc>
        <w:tc>
          <w:tcPr>
            <w:tcW w:w="2214" w:type="dxa"/>
          </w:tcPr>
          <w:p w14:paraId="49BF26D4" w14:textId="77777777" w:rsidR="00D05CAC" w:rsidRPr="00AF2B2C" w:rsidRDefault="00D05CAC" w:rsidP="00D05CAC">
            <w:r w:rsidRPr="00AF2B2C">
              <w:t>four again</w:t>
            </w:r>
          </w:p>
        </w:tc>
      </w:tr>
      <w:tr w:rsidR="00D05CAC" w:rsidRPr="00AF2B2C" w14:paraId="1EF6B288" w14:textId="77777777">
        <w:tc>
          <w:tcPr>
            <w:tcW w:w="2214" w:type="dxa"/>
          </w:tcPr>
          <w:p w14:paraId="780E5558" w14:textId="77777777" w:rsidR="00D05CAC" w:rsidRPr="00AF2B2C" w:rsidRDefault="00D05CAC" w:rsidP="00D05CAC">
            <w:r w:rsidRPr="00AF2B2C">
              <w:t>final one</w:t>
            </w:r>
          </w:p>
        </w:tc>
        <w:tc>
          <w:tcPr>
            <w:tcW w:w="2214" w:type="dxa"/>
          </w:tcPr>
          <w:p w14:paraId="58ECF885" w14:textId="77777777" w:rsidR="00D05CAC" w:rsidRPr="00AF2B2C" w:rsidRDefault="00D05CAC" w:rsidP="00D05CAC">
            <w:r w:rsidRPr="00AF2B2C">
              <w:t xml:space="preserve">final two </w:t>
            </w:r>
          </w:p>
        </w:tc>
        <w:tc>
          <w:tcPr>
            <w:tcW w:w="2214" w:type="dxa"/>
          </w:tcPr>
          <w:p w14:paraId="1606E15B" w14:textId="77777777" w:rsidR="00D05CAC" w:rsidRPr="00AF2B2C" w:rsidRDefault="00D05CAC" w:rsidP="00D05CAC">
            <w:r w:rsidRPr="00AF2B2C">
              <w:t>final three</w:t>
            </w:r>
          </w:p>
        </w:tc>
        <w:tc>
          <w:tcPr>
            <w:tcW w:w="2214" w:type="dxa"/>
          </w:tcPr>
          <w:p w14:paraId="21002E23" w14:textId="77777777" w:rsidR="00D05CAC" w:rsidRPr="00AF2B2C" w:rsidRDefault="00D05CAC" w:rsidP="00D05CAC">
            <w:r w:rsidRPr="00AF2B2C">
              <w:t>final four</w:t>
            </w:r>
          </w:p>
        </w:tc>
      </w:tr>
    </w:tbl>
    <w:p w14:paraId="792BDF9F" w14:textId="77777777" w:rsidR="00D05CAC" w:rsidRPr="003D5CCA" w:rsidRDefault="00D05CAC" w:rsidP="00D05CAC"/>
    <w:p w14:paraId="232EDD43" w14:textId="77777777" w:rsidR="00D05CAC" w:rsidRDefault="00D05CAC" w:rsidP="00D05CAC"/>
    <w:p w14:paraId="57EB089D" w14:textId="77777777" w:rsidR="00D05CAC" w:rsidRPr="00015CB5" w:rsidRDefault="00D05CAC" w:rsidP="00D05CAC">
      <w:pPr>
        <w:pStyle w:val="Caption"/>
        <w:rPr>
          <w:b w:val="0"/>
        </w:rPr>
      </w:pPr>
      <w:bookmarkStart w:id="17" w:name="_Toc182716365"/>
      <w:r w:rsidRPr="007F7660">
        <w:rPr>
          <w:b w:val="0"/>
          <w:highlight w:val="yellow"/>
        </w:rPr>
        <w:t xml:space="preserve">Table </w:t>
      </w:r>
      <w:r w:rsidR="005C49AF" w:rsidRPr="007F7660">
        <w:rPr>
          <w:b w:val="0"/>
          <w:highlight w:val="yellow"/>
        </w:rPr>
        <w:fldChar w:fldCharType="begin"/>
      </w:r>
      <w:r w:rsidRPr="007F7660">
        <w:rPr>
          <w:b w:val="0"/>
          <w:highlight w:val="yellow"/>
        </w:rPr>
        <w:instrText xml:space="preserve"> SEQ Table \* ARABIC </w:instrText>
      </w:r>
      <w:r w:rsidR="005C49AF" w:rsidRPr="007F7660">
        <w:rPr>
          <w:b w:val="0"/>
          <w:highlight w:val="yellow"/>
        </w:rPr>
        <w:fldChar w:fldCharType="separate"/>
      </w:r>
      <w:r w:rsidR="00985D14" w:rsidRPr="007F7660">
        <w:rPr>
          <w:b w:val="0"/>
          <w:noProof/>
          <w:highlight w:val="yellow"/>
        </w:rPr>
        <w:t>2</w:t>
      </w:r>
      <w:r w:rsidR="005C49AF" w:rsidRPr="007F7660">
        <w:rPr>
          <w:b w:val="0"/>
          <w:highlight w:val="yellow"/>
        </w:rPr>
        <w:fldChar w:fldCharType="end"/>
      </w:r>
      <w:r w:rsidRPr="007F7660">
        <w:rPr>
          <w:b w:val="0"/>
          <w:highlight w:val="yellow"/>
        </w:rPr>
        <w:t>: Caption for Second Table</w:t>
      </w:r>
      <w:bookmarkEnd w:id="17"/>
    </w:p>
    <w:p w14:paraId="6EB64E7E" w14:textId="77777777" w:rsidR="00D05CAC" w:rsidRPr="003D5CCA" w:rsidRDefault="00D05CAC" w:rsidP="00D05CAC">
      <w:pPr>
        <w:pStyle w:val="StyleCentered"/>
      </w:pPr>
      <w:r w:rsidRPr="003D5CCA">
        <w:t>In order to avoid having a long caption, I have put an explanation in a paragraph under the caption but above the table.</w:t>
      </w:r>
    </w:p>
    <w:p w14:paraId="62EE2158" w14:textId="77777777" w:rsidR="00D05CAC" w:rsidRPr="003D5CCA" w:rsidRDefault="00D05CAC" w:rsidP="00D05CAC"/>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04"/>
        <w:gridCol w:w="2206"/>
        <w:gridCol w:w="2127"/>
        <w:gridCol w:w="2093"/>
      </w:tblGrid>
      <w:tr w:rsidR="00D05CAC" w:rsidRPr="00AF2B2C" w14:paraId="08EE28F3" w14:textId="77777777">
        <w:tc>
          <w:tcPr>
            <w:tcW w:w="2394" w:type="dxa"/>
          </w:tcPr>
          <w:p w14:paraId="64822A9F" w14:textId="77777777" w:rsidR="00D05CAC" w:rsidRPr="00AF2B2C" w:rsidRDefault="00D05CAC" w:rsidP="00D05CAC">
            <w:r>
              <w:t>Identifying colors</w:t>
            </w:r>
          </w:p>
        </w:tc>
        <w:tc>
          <w:tcPr>
            <w:tcW w:w="2394" w:type="dxa"/>
          </w:tcPr>
          <w:p w14:paraId="70AA070D" w14:textId="77777777" w:rsidR="00D05CAC" w:rsidRPr="00AF2B2C" w:rsidRDefault="00D05CAC" w:rsidP="00D05CAC">
            <w:r>
              <w:t>original placements</w:t>
            </w:r>
          </w:p>
        </w:tc>
        <w:tc>
          <w:tcPr>
            <w:tcW w:w="2394" w:type="dxa"/>
          </w:tcPr>
          <w:p w14:paraId="45DD7023" w14:textId="77777777" w:rsidR="00D05CAC" w:rsidRPr="00AF2B2C" w:rsidRDefault="00D05CAC" w:rsidP="00D05CAC">
            <w:r>
              <w:t>1 month later</w:t>
            </w:r>
          </w:p>
        </w:tc>
        <w:tc>
          <w:tcPr>
            <w:tcW w:w="2394" w:type="dxa"/>
          </w:tcPr>
          <w:p w14:paraId="5B23D6A4" w14:textId="77777777" w:rsidR="00D05CAC" w:rsidRPr="00AF2B2C" w:rsidRDefault="00D05CAC" w:rsidP="00D05CAC">
            <w:r>
              <w:t>end of year</w:t>
            </w:r>
          </w:p>
        </w:tc>
      </w:tr>
      <w:tr w:rsidR="00D05CAC" w:rsidRPr="00AF2B2C" w14:paraId="624AFB18" w14:textId="77777777">
        <w:tc>
          <w:tcPr>
            <w:tcW w:w="2394" w:type="dxa"/>
          </w:tcPr>
          <w:p w14:paraId="33A59DD0" w14:textId="77777777" w:rsidR="00D05CAC" w:rsidRPr="00AF2B2C" w:rsidRDefault="00D05CAC" w:rsidP="00D05CAC">
            <w:r>
              <w:t>red</w:t>
            </w:r>
          </w:p>
        </w:tc>
        <w:tc>
          <w:tcPr>
            <w:tcW w:w="2394" w:type="dxa"/>
          </w:tcPr>
          <w:p w14:paraId="73A3FC7E" w14:textId="77777777" w:rsidR="00D05CAC" w:rsidRPr="00AF2B2C" w:rsidRDefault="00D05CAC" w:rsidP="00D05CAC">
            <w:r>
              <w:t>4</w:t>
            </w:r>
          </w:p>
        </w:tc>
        <w:tc>
          <w:tcPr>
            <w:tcW w:w="2394" w:type="dxa"/>
          </w:tcPr>
          <w:p w14:paraId="751A55FF" w14:textId="77777777" w:rsidR="00D05CAC" w:rsidRPr="00AF2B2C" w:rsidRDefault="00D05CAC" w:rsidP="00D05CAC">
            <w:r>
              <w:t>3</w:t>
            </w:r>
          </w:p>
        </w:tc>
        <w:tc>
          <w:tcPr>
            <w:tcW w:w="2394" w:type="dxa"/>
          </w:tcPr>
          <w:p w14:paraId="0E620AF4" w14:textId="77777777" w:rsidR="00D05CAC" w:rsidRPr="00AF2B2C" w:rsidRDefault="00D05CAC" w:rsidP="00D05CAC">
            <w:r>
              <w:t>3</w:t>
            </w:r>
          </w:p>
        </w:tc>
      </w:tr>
      <w:tr w:rsidR="00D05CAC" w:rsidRPr="00AF2B2C" w14:paraId="02349E7A" w14:textId="77777777">
        <w:tc>
          <w:tcPr>
            <w:tcW w:w="2394" w:type="dxa"/>
          </w:tcPr>
          <w:p w14:paraId="718FBA5B" w14:textId="77777777" w:rsidR="00D05CAC" w:rsidRPr="00AF2B2C" w:rsidRDefault="00D05CAC" w:rsidP="00D05CAC">
            <w:r>
              <w:t>orange</w:t>
            </w:r>
          </w:p>
        </w:tc>
        <w:tc>
          <w:tcPr>
            <w:tcW w:w="2394" w:type="dxa"/>
          </w:tcPr>
          <w:p w14:paraId="31ED31D1" w14:textId="77777777" w:rsidR="00D05CAC" w:rsidRPr="00AF2B2C" w:rsidRDefault="00D05CAC" w:rsidP="00D05CAC">
            <w:r>
              <w:t>5</w:t>
            </w:r>
            <w:r w:rsidRPr="00AF2B2C">
              <w:t xml:space="preserve"> </w:t>
            </w:r>
          </w:p>
        </w:tc>
        <w:tc>
          <w:tcPr>
            <w:tcW w:w="2394" w:type="dxa"/>
          </w:tcPr>
          <w:p w14:paraId="739CE308" w14:textId="77777777" w:rsidR="00D05CAC" w:rsidRPr="00AF2B2C" w:rsidRDefault="00D05CAC" w:rsidP="00D05CAC">
            <w:r>
              <w:t>4</w:t>
            </w:r>
          </w:p>
        </w:tc>
        <w:tc>
          <w:tcPr>
            <w:tcW w:w="2394" w:type="dxa"/>
          </w:tcPr>
          <w:p w14:paraId="64BEAE61" w14:textId="77777777" w:rsidR="00D05CAC" w:rsidRPr="00AF2B2C" w:rsidRDefault="00D05CAC" w:rsidP="00D05CAC">
            <w:r>
              <w:t>3</w:t>
            </w:r>
          </w:p>
        </w:tc>
      </w:tr>
      <w:tr w:rsidR="00D05CAC" w:rsidRPr="00AF2B2C" w14:paraId="43442A38" w14:textId="77777777">
        <w:tc>
          <w:tcPr>
            <w:tcW w:w="2394" w:type="dxa"/>
          </w:tcPr>
          <w:p w14:paraId="37B05CA0" w14:textId="77777777" w:rsidR="00D05CAC" w:rsidRPr="00AF2B2C" w:rsidRDefault="00D05CAC" w:rsidP="00D05CAC">
            <w:r>
              <w:t>blue</w:t>
            </w:r>
          </w:p>
        </w:tc>
        <w:tc>
          <w:tcPr>
            <w:tcW w:w="2394" w:type="dxa"/>
          </w:tcPr>
          <w:p w14:paraId="03DE49B6" w14:textId="77777777" w:rsidR="00D05CAC" w:rsidRPr="00AF2B2C" w:rsidRDefault="00D05CAC" w:rsidP="00D05CAC">
            <w:r>
              <w:t>3</w:t>
            </w:r>
            <w:r w:rsidRPr="00AF2B2C">
              <w:t xml:space="preserve"> </w:t>
            </w:r>
          </w:p>
        </w:tc>
        <w:tc>
          <w:tcPr>
            <w:tcW w:w="2394" w:type="dxa"/>
          </w:tcPr>
          <w:p w14:paraId="01BE7E99" w14:textId="77777777" w:rsidR="00D05CAC" w:rsidRPr="00AF2B2C" w:rsidRDefault="00D05CAC" w:rsidP="00D05CAC">
            <w:r>
              <w:t>2</w:t>
            </w:r>
          </w:p>
        </w:tc>
        <w:tc>
          <w:tcPr>
            <w:tcW w:w="2394" w:type="dxa"/>
          </w:tcPr>
          <w:p w14:paraId="040B5EE5" w14:textId="77777777" w:rsidR="00D05CAC" w:rsidRPr="00AF2B2C" w:rsidRDefault="00D05CAC" w:rsidP="00D05CAC">
            <w:r>
              <w:t>0</w:t>
            </w:r>
          </w:p>
        </w:tc>
      </w:tr>
    </w:tbl>
    <w:p w14:paraId="29148B90" w14:textId="77777777" w:rsidR="00D05CAC" w:rsidRPr="003D5CCA" w:rsidRDefault="00D05CAC" w:rsidP="00D05CAC"/>
    <w:p w14:paraId="143AED14" w14:textId="77777777" w:rsidR="00D05CAC" w:rsidRPr="003D5CCA" w:rsidRDefault="00D05CAC" w:rsidP="00D05CAC"/>
    <w:p w14:paraId="33A5E2F8" w14:textId="77777777" w:rsidR="00D05CAC" w:rsidRDefault="00D05CAC" w:rsidP="00D05CAC"/>
    <w:p w14:paraId="7E01219A" w14:textId="30AB9B22" w:rsidR="00A76F77" w:rsidRDefault="00D05CAC" w:rsidP="00A76F77">
      <w:pPr>
        <w:pStyle w:val="Heading1"/>
      </w:pPr>
      <w:r>
        <w:br w:type="page"/>
      </w:r>
      <w:bookmarkStart w:id="18" w:name="_Toc68167008"/>
      <w:bookmarkStart w:id="19" w:name="_Toc134519083"/>
      <w:r w:rsidR="00897FB3" w:rsidRPr="007F7660">
        <w:rPr>
          <w:highlight w:val="yellow"/>
        </w:rPr>
        <w:lastRenderedPageBreak/>
        <w:t xml:space="preserve">REFERENCES OR </w:t>
      </w:r>
      <w:r w:rsidR="00A76F77" w:rsidRPr="007F7660">
        <w:rPr>
          <w:highlight w:val="yellow"/>
        </w:rPr>
        <w:t>BIBLIOGRAPHY</w:t>
      </w:r>
      <w:bookmarkStart w:id="20" w:name="_GoBack"/>
      <w:bookmarkEnd w:id="18"/>
      <w:bookmarkEnd w:id="19"/>
      <w:bookmarkEnd w:id="20"/>
    </w:p>
    <w:p w14:paraId="0C73052A" w14:textId="77777777" w:rsidR="00A76F77" w:rsidRDefault="00A76F77" w:rsidP="00A76F77">
      <w:pPr>
        <w:pStyle w:val="Bibliography"/>
      </w:pPr>
      <w:r>
        <w:t xml:space="preserve">Branford, Victor. </w:t>
      </w:r>
      <w:r w:rsidRPr="00352399">
        <w:rPr>
          <w:i/>
        </w:rPr>
        <w:t xml:space="preserve"> Interpretations and Forecasts: A Study of Survivals and Tendencies in Contemporary Society</w:t>
      </w:r>
      <w:r>
        <w:t xml:space="preserve">.   London: Duckworth &amp; Co., 1914.  </w:t>
      </w:r>
    </w:p>
    <w:p w14:paraId="3399C53F" w14:textId="77777777" w:rsidR="00A76F77" w:rsidRDefault="00A76F77" w:rsidP="00A76F77">
      <w:pPr>
        <w:pStyle w:val="Bibliography"/>
      </w:pPr>
    </w:p>
    <w:p w14:paraId="2D30C313" w14:textId="77777777" w:rsidR="00A76F77" w:rsidRDefault="00A76F77" w:rsidP="00A76F77">
      <w:pPr>
        <w:pStyle w:val="Bibliography"/>
      </w:pPr>
      <w:r>
        <w:t xml:space="preserve">Branford, Victor and Geddes, Patrick.  </w:t>
      </w:r>
      <w:r w:rsidRPr="00352399">
        <w:rPr>
          <w:i/>
        </w:rPr>
        <w:t>The Coming Polity.   The Making of the Future</w:t>
      </w:r>
      <w:r>
        <w:t xml:space="preserve">.  London: Williams &amp; Norgate, 1919.  </w:t>
      </w:r>
    </w:p>
    <w:p w14:paraId="42B88ACA" w14:textId="77777777" w:rsidR="00A76F77" w:rsidRDefault="00A76F77" w:rsidP="00A76F77">
      <w:pPr>
        <w:pStyle w:val="Bibliography"/>
      </w:pPr>
    </w:p>
    <w:p w14:paraId="3CB14DE3" w14:textId="77777777" w:rsidR="00A76F77" w:rsidRDefault="00A76F77" w:rsidP="00A76F77">
      <w:pPr>
        <w:pStyle w:val="Bibliography"/>
      </w:pPr>
      <w:r>
        <w:t xml:space="preserve">Darwin, Charles Robert.  </w:t>
      </w:r>
      <w:r w:rsidRPr="00352399">
        <w:rPr>
          <w:i/>
        </w:rPr>
        <w:t>The Descent of Man, and Selection in Relation to Sex</w:t>
      </w:r>
      <w:r>
        <w:t xml:space="preserve">.  2 vols.  New York: D. Appleton &amp; Co., 1871.  </w:t>
      </w:r>
    </w:p>
    <w:p w14:paraId="7905C385" w14:textId="77777777" w:rsidR="00A76F77" w:rsidRDefault="00A76F77" w:rsidP="00A76F77">
      <w:pPr>
        <w:pStyle w:val="Bibliography"/>
      </w:pPr>
    </w:p>
    <w:p w14:paraId="6D2ABF26" w14:textId="77777777" w:rsidR="00A76F77" w:rsidRDefault="00A76F77" w:rsidP="00A76F77">
      <w:pPr>
        <w:pStyle w:val="Bibliography"/>
      </w:pPr>
      <w:r>
        <w:t xml:space="preserve">________.  </w:t>
      </w:r>
      <w:r w:rsidRPr="00352399">
        <w:rPr>
          <w:i/>
        </w:rPr>
        <w:t>The Expression of the Emotions in Man and Animals</w:t>
      </w:r>
      <w:r>
        <w:t xml:space="preserve">.  Preface by Konrad Lorenz.  London: D.   Appleton, 1872; reprint ed., Chicago: University of Chicago Press, 1965.  </w:t>
      </w:r>
    </w:p>
    <w:p w14:paraId="1BF3FC22" w14:textId="77777777" w:rsidR="00A76F77" w:rsidRDefault="00A76F77" w:rsidP="00A76F77">
      <w:pPr>
        <w:pStyle w:val="Bibliography"/>
      </w:pPr>
    </w:p>
    <w:p w14:paraId="7A1C6A68" w14:textId="77777777" w:rsidR="00A76F77" w:rsidRDefault="00A76F77" w:rsidP="00A76F77">
      <w:pPr>
        <w:pStyle w:val="Bibliography"/>
      </w:pPr>
      <w:r>
        <w:t xml:space="preserve">________.  </w:t>
      </w:r>
      <w:r w:rsidRPr="00352399">
        <w:rPr>
          <w:i/>
        </w:rPr>
        <w:t>On the Origin of Species by Means of Natural Selection, or Preservation of Favoured Races in the Struggle for Life</w:t>
      </w:r>
      <w:r>
        <w:t xml:space="preserve">.  Introduction by Ernst Mayr.   London: Murray.  1859; facsimile ed., Cambridge:  Harvard University Press, 1964.  </w:t>
      </w:r>
    </w:p>
    <w:p w14:paraId="2F2B119E" w14:textId="77777777" w:rsidR="00A76F77" w:rsidRDefault="00A76F77" w:rsidP="00A76F77">
      <w:pPr>
        <w:pStyle w:val="Bibliography"/>
      </w:pPr>
    </w:p>
    <w:p w14:paraId="224F9B5D" w14:textId="77777777" w:rsidR="00A76F77" w:rsidRDefault="00A76F77" w:rsidP="00A76F77">
      <w:pPr>
        <w:pStyle w:val="Bibliography"/>
      </w:pPr>
      <w:r>
        <w:t xml:space="preserve">Geddes, Patrick.  </w:t>
      </w:r>
      <w:r w:rsidRPr="00352399">
        <w:rPr>
          <w:i/>
        </w:rPr>
        <w:t>Cities in Evolution: An Introduction to the Town Planning Movement and to the Study of Civics</w:t>
      </w:r>
      <w:r>
        <w:t>.   London: Williams &amp; Norgate, 1915; reprint ed., London:  Ernest Benn, 1968.</w:t>
      </w:r>
    </w:p>
    <w:p w14:paraId="630804C4" w14:textId="77777777" w:rsidR="00A76F77" w:rsidRDefault="00A76F77" w:rsidP="00A76F77">
      <w:pPr>
        <w:pStyle w:val="Bibliography"/>
      </w:pPr>
    </w:p>
    <w:p w14:paraId="45ABC611" w14:textId="77777777" w:rsidR="00A76F77" w:rsidRDefault="00A76F77" w:rsidP="00A76F77">
      <w:pPr>
        <w:pStyle w:val="Bibliography"/>
      </w:pPr>
      <w:r>
        <w:t xml:space="preserve">________.  </w:t>
      </w:r>
      <w:r w:rsidRPr="00352399">
        <w:rPr>
          <w:i/>
        </w:rPr>
        <w:t>Cities in Evolution</w:t>
      </w:r>
      <w:r>
        <w:t>.  Edited by The Outlook Tower  Association, Edinburgh, and The Association for Planning and Regional Reconstruction, London.   Jaqueline Tyrwhitt, General Editor.  London: Williams &amp; Norgate, Ltd., 1949.</w:t>
      </w:r>
    </w:p>
    <w:p w14:paraId="69DA6579" w14:textId="77777777" w:rsidR="00A76F77" w:rsidRDefault="00A76F77" w:rsidP="00A76F77">
      <w:pPr>
        <w:pStyle w:val="Bibliography"/>
      </w:pPr>
    </w:p>
    <w:p w14:paraId="7A73B0FD" w14:textId="77777777" w:rsidR="00A76F77" w:rsidRDefault="00A76F77" w:rsidP="00A76F77">
      <w:pPr>
        <w:pStyle w:val="Bibliography"/>
      </w:pPr>
      <w:r>
        <w:t xml:space="preserve"> ________.  </w:t>
      </w:r>
      <w:r w:rsidRPr="00352399">
        <w:rPr>
          <w:i/>
        </w:rPr>
        <w:t>City Development: A Report to the Carnegie Dunfermline Trust</w:t>
      </w:r>
      <w:r>
        <w:t>.  Introduction by Peter Green.   Edinburgh, 1904; reprint ed., New Brunswick, N.J.:  Rutgers University Press, 1973.</w:t>
      </w:r>
    </w:p>
    <w:p w14:paraId="4359D88A" w14:textId="77777777" w:rsidR="00A76F77" w:rsidRDefault="00A76F77" w:rsidP="00A76F77">
      <w:pPr>
        <w:pStyle w:val="Bibliography"/>
      </w:pPr>
    </w:p>
    <w:p w14:paraId="68D4FF12" w14:textId="77777777" w:rsidR="00A76F77" w:rsidRDefault="00A76F77" w:rsidP="00A76F77">
      <w:pPr>
        <w:pStyle w:val="Bibliography"/>
      </w:pPr>
      <w:r>
        <w:t xml:space="preserve">________.  "Morphology." </w:t>
      </w:r>
      <w:r w:rsidRPr="00352399">
        <w:rPr>
          <w:i/>
        </w:rPr>
        <w:t>Encyclopaedia Britannica</w:t>
      </w:r>
      <w:r>
        <w:t>.  9th ed.  (1883) XVI:836-47.</w:t>
      </w:r>
    </w:p>
    <w:p w14:paraId="4E4A46AE" w14:textId="77777777" w:rsidR="00A76F77" w:rsidRDefault="00A76F77" w:rsidP="00A76F77">
      <w:pPr>
        <w:pStyle w:val="Bibliography"/>
      </w:pPr>
    </w:p>
    <w:p w14:paraId="128665B1" w14:textId="77777777" w:rsidR="00A76F77" w:rsidRDefault="00A76F77" w:rsidP="00A76F77">
      <w:pPr>
        <w:pStyle w:val="Bibliography"/>
      </w:pPr>
      <w:r>
        <w:t xml:space="preserve">________.  </w:t>
      </w:r>
      <w:r w:rsidRPr="00352399">
        <w:rPr>
          <w:i/>
        </w:rPr>
        <w:t>Patrick Geddes: Spokesman for Man and the Environment</w:t>
      </w:r>
      <w:r>
        <w:t>.  Edited and Introduction by Marshall Stalley.  New Brunswick, N.J.: Rutgers University Press, 1972.</w:t>
      </w:r>
    </w:p>
    <w:p w14:paraId="48F80108" w14:textId="77777777" w:rsidR="00A76F77" w:rsidRDefault="00A76F77" w:rsidP="00A76F77">
      <w:pPr>
        <w:pStyle w:val="Bibliography"/>
      </w:pPr>
    </w:p>
    <w:p w14:paraId="6D4C5F8D" w14:textId="77777777" w:rsidR="00A76F77" w:rsidRDefault="00A76F77" w:rsidP="00A76F77">
      <w:pPr>
        <w:pStyle w:val="Bibliography"/>
      </w:pPr>
      <w:r>
        <w:t xml:space="preserve">________.  "Variation and Selection." </w:t>
      </w:r>
      <w:r w:rsidRPr="00352399">
        <w:rPr>
          <w:i/>
        </w:rPr>
        <w:t>Encyclopaedia Britannica</w:t>
      </w:r>
      <w:r>
        <w:t>.  9th ed. (1888) XXIV:76-85.</w:t>
      </w:r>
    </w:p>
    <w:p w14:paraId="25FAA7A6" w14:textId="77777777" w:rsidR="00A76F77" w:rsidRDefault="00A76F77" w:rsidP="00A76F77">
      <w:pPr>
        <w:pStyle w:val="Bibliography"/>
      </w:pPr>
    </w:p>
    <w:p w14:paraId="1BFE55DC" w14:textId="77777777" w:rsidR="00A76F77" w:rsidRDefault="00A76F77" w:rsidP="00A76F77">
      <w:pPr>
        <w:pStyle w:val="Bibliography"/>
      </w:pPr>
      <w:r>
        <w:t xml:space="preserve">Geddes, Patrick and Slater, Gilbert.  </w:t>
      </w:r>
      <w:r w:rsidRPr="00352399">
        <w:rPr>
          <w:i/>
        </w:rPr>
        <w:t>Ideas at War.  The Making of the Future</w:t>
      </w:r>
      <w:r>
        <w:t>.  London: Williams &amp; Norgate, 1917.</w:t>
      </w:r>
    </w:p>
    <w:p w14:paraId="0730A880" w14:textId="77777777" w:rsidR="00A76F77" w:rsidRDefault="00A76F77" w:rsidP="00A76F77">
      <w:pPr>
        <w:pStyle w:val="Bibliography"/>
      </w:pPr>
    </w:p>
    <w:p w14:paraId="70BCE63A" w14:textId="77777777" w:rsidR="00A76F77" w:rsidRDefault="00A76F77" w:rsidP="00A76F77">
      <w:pPr>
        <w:pStyle w:val="Bibliography"/>
      </w:pPr>
      <w:r>
        <w:t xml:space="preserve">Geddes, Patrick and Thomson, John Arthur.  </w:t>
      </w:r>
      <w:r w:rsidRPr="00352399">
        <w:rPr>
          <w:i/>
        </w:rPr>
        <w:t>Evolution</w:t>
      </w:r>
      <w:r>
        <w:t>.  Home University Library.  New York: Henry Holt &amp; Co., 1911.</w:t>
      </w:r>
    </w:p>
    <w:sectPr w:rsidR="00A76F77" w:rsidSect="00E6181D">
      <w:endnotePr>
        <w:numFmt w:val="decimal"/>
        <w:numRestart w:val="eachSect"/>
      </w:endnotePr>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FB18B4" w14:textId="77777777" w:rsidR="008260C2" w:rsidRPr="00F208C9" w:rsidRDefault="008260C2" w:rsidP="00D05CAC">
      <w:pPr>
        <w:jc w:val="center"/>
        <w:rPr>
          <w:b/>
        </w:rPr>
      </w:pPr>
      <w:r w:rsidRPr="00F208C9">
        <w:rPr>
          <w:b/>
        </w:rPr>
        <w:t>Notes</w:t>
      </w:r>
    </w:p>
  </w:endnote>
  <w:endnote w:type="continuationSeparator" w:id="0">
    <w:p w14:paraId="346A4E63" w14:textId="77777777" w:rsidR="008260C2" w:rsidRDefault="008260C2" w:rsidP="00D05CAC">
      <w:r>
        <w:t xml:space="preserve"> </w:t>
      </w:r>
    </w:p>
    <w:p w14:paraId="6D4DFD8F" w14:textId="77777777" w:rsidR="008260C2" w:rsidRDefault="008260C2" w:rsidP="00D05C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1EB3FA" w14:textId="77777777" w:rsidR="00247BFA" w:rsidRDefault="00BF5151" w:rsidP="00D05CAC">
    <w:pPr>
      <w:pStyle w:val="Footer"/>
      <w:jc w:val="center"/>
    </w:pPr>
    <w:r>
      <w:fldChar w:fldCharType="begin"/>
    </w:r>
    <w:r>
      <w:instrText xml:space="preserve"> PAGE   \* MERGEFORMAT </w:instrText>
    </w:r>
    <w:r>
      <w:fldChar w:fldCharType="separate"/>
    </w:r>
    <w:r w:rsidR="007F7660">
      <w:rPr>
        <w:noProof/>
      </w:rPr>
      <w:t>vi</w:t>
    </w:r>
    <w:r>
      <w:rPr>
        <w:noProof/>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B095E" w14:textId="77777777" w:rsidR="00247BFA" w:rsidRPr="006F711D" w:rsidRDefault="00BF5151" w:rsidP="00D05CAC">
    <w:pPr>
      <w:pStyle w:val="Footer"/>
      <w:jc w:val="center"/>
      <w:rPr>
        <w:rStyle w:val="PageNumber"/>
      </w:rPr>
    </w:pPr>
    <w:r w:rsidRPr="006F711D">
      <w:rPr>
        <w:rStyle w:val="PageNumber"/>
      </w:rPr>
      <w:fldChar w:fldCharType="begin"/>
    </w:r>
    <w:r w:rsidRPr="006F711D">
      <w:rPr>
        <w:rStyle w:val="PageNumber"/>
      </w:rPr>
      <w:instrText xml:space="preserve"> PAGE   \* MERGEFORMAT </w:instrText>
    </w:r>
    <w:r w:rsidRPr="006F711D">
      <w:rPr>
        <w:rStyle w:val="PageNumber"/>
      </w:rPr>
      <w:fldChar w:fldCharType="separate"/>
    </w:r>
    <w:r w:rsidR="007F7660">
      <w:rPr>
        <w:rStyle w:val="PageNumber"/>
        <w:noProof/>
      </w:rPr>
      <w:t>2</w:t>
    </w:r>
    <w:r w:rsidRPr="006F711D">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A1416E" w14:textId="77777777" w:rsidR="008260C2" w:rsidRDefault="008260C2" w:rsidP="00D05CAC">
      <w:r>
        <w:separator/>
      </w:r>
    </w:p>
  </w:footnote>
  <w:footnote w:type="continuationSeparator" w:id="0">
    <w:p w14:paraId="2E6F0F9F" w14:textId="77777777" w:rsidR="008260C2" w:rsidRDefault="008260C2" w:rsidP="00D05CAC">
      <w:r>
        <w:continuationSeparator/>
      </w:r>
    </w:p>
  </w:footnote>
  <w:footnote w:id="1">
    <w:p w14:paraId="746F3CFD" w14:textId="0C0A5C49" w:rsidR="00897FB3" w:rsidRDefault="00897FB3">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BB0F71" w14:textId="77777777" w:rsidR="00247BFA" w:rsidRDefault="00247BF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127796" w14:textId="77777777" w:rsidR="00247BFA" w:rsidRDefault="00247BF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974E6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AA85DC2"/>
    <w:lvl w:ilvl="0">
      <w:start w:val="1"/>
      <w:numFmt w:val="decimal"/>
      <w:lvlText w:val="%1."/>
      <w:lvlJc w:val="left"/>
      <w:pPr>
        <w:tabs>
          <w:tab w:val="num" w:pos="1800"/>
        </w:tabs>
        <w:ind w:left="1800" w:hanging="360"/>
      </w:pPr>
    </w:lvl>
  </w:abstractNum>
  <w:abstractNum w:abstractNumId="2">
    <w:nsid w:val="FFFFFF7D"/>
    <w:multiLevelType w:val="singleLevel"/>
    <w:tmpl w:val="76FE7FD8"/>
    <w:lvl w:ilvl="0">
      <w:start w:val="1"/>
      <w:numFmt w:val="decimal"/>
      <w:lvlText w:val="%1."/>
      <w:lvlJc w:val="left"/>
      <w:pPr>
        <w:tabs>
          <w:tab w:val="num" w:pos="1440"/>
        </w:tabs>
        <w:ind w:left="1440" w:hanging="360"/>
      </w:pPr>
    </w:lvl>
  </w:abstractNum>
  <w:abstractNum w:abstractNumId="3">
    <w:nsid w:val="FFFFFF7E"/>
    <w:multiLevelType w:val="singleLevel"/>
    <w:tmpl w:val="23BC5AB8"/>
    <w:lvl w:ilvl="0">
      <w:start w:val="1"/>
      <w:numFmt w:val="decimal"/>
      <w:lvlText w:val="%1."/>
      <w:lvlJc w:val="left"/>
      <w:pPr>
        <w:tabs>
          <w:tab w:val="num" w:pos="1080"/>
        </w:tabs>
        <w:ind w:left="1080" w:hanging="360"/>
      </w:pPr>
    </w:lvl>
  </w:abstractNum>
  <w:abstractNum w:abstractNumId="4">
    <w:nsid w:val="FFFFFF7F"/>
    <w:multiLevelType w:val="singleLevel"/>
    <w:tmpl w:val="A066F36A"/>
    <w:lvl w:ilvl="0">
      <w:start w:val="1"/>
      <w:numFmt w:val="decimal"/>
      <w:lvlText w:val="%1."/>
      <w:lvlJc w:val="left"/>
      <w:pPr>
        <w:tabs>
          <w:tab w:val="num" w:pos="720"/>
        </w:tabs>
        <w:ind w:left="720" w:hanging="360"/>
      </w:pPr>
    </w:lvl>
  </w:abstractNum>
  <w:abstractNum w:abstractNumId="5">
    <w:nsid w:val="FFFFFF80"/>
    <w:multiLevelType w:val="singleLevel"/>
    <w:tmpl w:val="55E4684A"/>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AE0DA7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44A041D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19CEF9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E95E79C0"/>
    <w:lvl w:ilvl="0">
      <w:start w:val="1"/>
      <w:numFmt w:val="decimal"/>
      <w:lvlText w:val="%1."/>
      <w:lvlJc w:val="left"/>
      <w:pPr>
        <w:tabs>
          <w:tab w:val="num" w:pos="360"/>
        </w:tabs>
        <w:ind w:left="360" w:hanging="360"/>
      </w:pPr>
    </w:lvl>
  </w:abstractNum>
  <w:abstractNum w:abstractNumId="10">
    <w:nsid w:val="FFFFFF89"/>
    <w:multiLevelType w:val="singleLevel"/>
    <w:tmpl w:val="55761296"/>
    <w:lvl w:ilvl="0">
      <w:start w:val="1"/>
      <w:numFmt w:val="bullet"/>
      <w:lvlText w:val=""/>
      <w:lvlJc w:val="left"/>
      <w:pPr>
        <w:tabs>
          <w:tab w:val="num" w:pos="360"/>
        </w:tabs>
        <w:ind w:left="360" w:hanging="360"/>
      </w:pPr>
      <w:rPr>
        <w:rFonts w:ascii="Symbol" w:hAnsi="Symbol" w:hint="default"/>
      </w:rPr>
    </w:lvl>
  </w:abstractNum>
  <w:abstractNum w:abstractNumId="11">
    <w:nsid w:val="5A9602EB"/>
    <w:multiLevelType w:val="hybridMultilevel"/>
    <w:tmpl w:val="52B45410"/>
    <w:lvl w:ilvl="0" w:tplc="000F0409">
      <w:start w:val="1"/>
      <w:numFmt w:val="decimal"/>
      <w:lvlText w:val="%1."/>
      <w:lvlJc w:val="left"/>
      <w:pPr>
        <w:ind w:left="720" w:hanging="360"/>
      </w:pPr>
      <w:rPr>
        <w:rFonts w:hint="default"/>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12">
    <w:nsid w:val="6C8041FF"/>
    <w:multiLevelType w:val="hybridMultilevel"/>
    <w:tmpl w:val="97CE607C"/>
    <w:lvl w:ilvl="0" w:tplc="000F0409">
      <w:start w:val="1"/>
      <w:numFmt w:val="decimal"/>
      <w:lvlText w:val="%1."/>
      <w:lvlJc w:val="left"/>
      <w:pPr>
        <w:ind w:left="720" w:hanging="360"/>
      </w:pPr>
      <w:rPr>
        <w:rFonts w:hint="default"/>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attachedTemplate r:id="rId1"/>
  <w:linkStyle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pos w:val="sectEnd"/>
    <w:numFmt w:val="decimal"/>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48E"/>
    <w:rsid w:val="00035C45"/>
    <w:rsid w:val="00095231"/>
    <w:rsid w:val="000D5AFE"/>
    <w:rsid w:val="000D7989"/>
    <w:rsid w:val="000E1A30"/>
    <w:rsid w:val="000E38EE"/>
    <w:rsid w:val="000F42D0"/>
    <w:rsid w:val="00141EAD"/>
    <w:rsid w:val="00146982"/>
    <w:rsid w:val="0015472C"/>
    <w:rsid w:val="00191902"/>
    <w:rsid w:val="001C180B"/>
    <w:rsid w:val="001F1F5A"/>
    <w:rsid w:val="0021155C"/>
    <w:rsid w:val="00231AD1"/>
    <w:rsid w:val="002475DF"/>
    <w:rsid w:val="00247BFA"/>
    <w:rsid w:val="002718EB"/>
    <w:rsid w:val="002A1B03"/>
    <w:rsid w:val="002B5FBA"/>
    <w:rsid w:val="002E52FF"/>
    <w:rsid w:val="00310AA4"/>
    <w:rsid w:val="00322191"/>
    <w:rsid w:val="003A2360"/>
    <w:rsid w:val="003D56B1"/>
    <w:rsid w:val="00406224"/>
    <w:rsid w:val="00421653"/>
    <w:rsid w:val="00424D4B"/>
    <w:rsid w:val="004331EB"/>
    <w:rsid w:val="004F1AAC"/>
    <w:rsid w:val="004F5893"/>
    <w:rsid w:val="0051023A"/>
    <w:rsid w:val="00512A4E"/>
    <w:rsid w:val="0051647F"/>
    <w:rsid w:val="00521A8B"/>
    <w:rsid w:val="00533866"/>
    <w:rsid w:val="00541CA6"/>
    <w:rsid w:val="00552D95"/>
    <w:rsid w:val="00561F7D"/>
    <w:rsid w:val="005C49AF"/>
    <w:rsid w:val="005C7427"/>
    <w:rsid w:val="005E1F86"/>
    <w:rsid w:val="005F2255"/>
    <w:rsid w:val="005F2379"/>
    <w:rsid w:val="005F495E"/>
    <w:rsid w:val="00606848"/>
    <w:rsid w:val="00631CF9"/>
    <w:rsid w:val="006360FD"/>
    <w:rsid w:val="006B6D47"/>
    <w:rsid w:val="006D5CDC"/>
    <w:rsid w:val="006F711D"/>
    <w:rsid w:val="00712A4F"/>
    <w:rsid w:val="00727BFF"/>
    <w:rsid w:val="0074660D"/>
    <w:rsid w:val="00774365"/>
    <w:rsid w:val="007B5F64"/>
    <w:rsid w:val="007D5F15"/>
    <w:rsid w:val="007D674A"/>
    <w:rsid w:val="007F2475"/>
    <w:rsid w:val="007F7660"/>
    <w:rsid w:val="0080100A"/>
    <w:rsid w:val="008260C2"/>
    <w:rsid w:val="00850125"/>
    <w:rsid w:val="00897468"/>
    <w:rsid w:val="00897FB3"/>
    <w:rsid w:val="008A2017"/>
    <w:rsid w:val="008B58E8"/>
    <w:rsid w:val="008E6EF9"/>
    <w:rsid w:val="008F6509"/>
    <w:rsid w:val="008F7478"/>
    <w:rsid w:val="0094624E"/>
    <w:rsid w:val="0095002E"/>
    <w:rsid w:val="009734A0"/>
    <w:rsid w:val="00973A32"/>
    <w:rsid w:val="00985D14"/>
    <w:rsid w:val="00986F29"/>
    <w:rsid w:val="00A01788"/>
    <w:rsid w:val="00A21BD5"/>
    <w:rsid w:val="00A407EB"/>
    <w:rsid w:val="00A74A4C"/>
    <w:rsid w:val="00A76F77"/>
    <w:rsid w:val="00A841E2"/>
    <w:rsid w:val="00A93F9C"/>
    <w:rsid w:val="00AD3E05"/>
    <w:rsid w:val="00AD6349"/>
    <w:rsid w:val="00B072FB"/>
    <w:rsid w:val="00B22B57"/>
    <w:rsid w:val="00B64350"/>
    <w:rsid w:val="00B67782"/>
    <w:rsid w:val="00B839D4"/>
    <w:rsid w:val="00BA5E57"/>
    <w:rsid w:val="00BB5A67"/>
    <w:rsid w:val="00BD21CF"/>
    <w:rsid w:val="00BD2774"/>
    <w:rsid w:val="00BF34B1"/>
    <w:rsid w:val="00BF5151"/>
    <w:rsid w:val="00C426F6"/>
    <w:rsid w:val="00C52529"/>
    <w:rsid w:val="00C75EEA"/>
    <w:rsid w:val="00C84CEC"/>
    <w:rsid w:val="00D05CAC"/>
    <w:rsid w:val="00D07305"/>
    <w:rsid w:val="00D140A8"/>
    <w:rsid w:val="00D15C88"/>
    <w:rsid w:val="00D272CC"/>
    <w:rsid w:val="00D41300"/>
    <w:rsid w:val="00D6726D"/>
    <w:rsid w:val="00D95086"/>
    <w:rsid w:val="00D9544C"/>
    <w:rsid w:val="00DA027E"/>
    <w:rsid w:val="00DC702F"/>
    <w:rsid w:val="00DD60EC"/>
    <w:rsid w:val="00DE19ED"/>
    <w:rsid w:val="00DE248E"/>
    <w:rsid w:val="00E14795"/>
    <w:rsid w:val="00E6181D"/>
    <w:rsid w:val="00E9379B"/>
    <w:rsid w:val="00EA6089"/>
    <w:rsid w:val="00EB13AC"/>
    <w:rsid w:val="00ED409C"/>
    <w:rsid w:val="00EE3347"/>
    <w:rsid w:val="00F243B2"/>
    <w:rsid w:val="00F5208B"/>
    <w:rsid w:val="00FA094B"/>
    <w:rsid w:val="00FC16E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5746E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4"/>
        <w:szCs w:val="24"/>
        <w:lang w:val="en-US" w:eastAsia="en-US" w:bidi="ar-SA"/>
      </w:rPr>
    </w:rPrDefault>
    <w:pPrDefault/>
  </w:docDefaults>
  <w:latentStyles w:defLockedState="0" w:defUIPriority="0" w:defSemiHidden="0" w:defUnhideWhenUsed="0" w:defQFormat="0" w:count="380">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qFormat="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EF9"/>
    <w:pPr>
      <w:suppressAutoHyphens/>
    </w:pPr>
    <w:rPr>
      <w:rFonts w:ascii="Times New Roman" w:eastAsia="Times New Roman" w:hAnsi="Times New Roman"/>
    </w:rPr>
  </w:style>
  <w:style w:type="paragraph" w:styleId="Heading1">
    <w:name w:val="heading 1"/>
    <w:basedOn w:val="Normal"/>
    <w:next w:val="Normal"/>
    <w:link w:val="Heading1Char"/>
    <w:autoRedefine/>
    <w:uiPriority w:val="9"/>
    <w:qFormat/>
    <w:rsid w:val="00DE19ED"/>
    <w:pPr>
      <w:keepNext/>
      <w:spacing w:line="480" w:lineRule="auto"/>
      <w:jc w:val="center"/>
      <w:outlineLvl w:val="0"/>
    </w:pPr>
    <w:rPr>
      <w:b/>
      <w:bCs/>
      <w:caps/>
      <w:szCs w:val="28"/>
    </w:rPr>
  </w:style>
  <w:style w:type="paragraph" w:styleId="Heading2">
    <w:name w:val="heading 2"/>
    <w:basedOn w:val="Normal"/>
    <w:next w:val="Normal"/>
    <w:link w:val="Heading2Char"/>
    <w:autoRedefine/>
    <w:uiPriority w:val="9"/>
    <w:qFormat/>
    <w:rsid w:val="00AD6349"/>
    <w:pPr>
      <w:keepNext/>
      <w:spacing w:line="480" w:lineRule="auto"/>
      <w:jc w:val="center"/>
      <w:outlineLvl w:val="1"/>
    </w:pPr>
    <w:rPr>
      <w:b/>
      <w:bCs/>
      <w:szCs w:val="26"/>
      <w:u w:val="single"/>
    </w:rPr>
  </w:style>
  <w:style w:type="paragraph" w:styleId="Heading3">
    <w:name w:val="heading 3"/>
    <w:basedOn w:val="Normal"/>
    <w:next w:val="NormalIndent"/>
    <w:link w:val="Heading3Char"/>
    <w:autoRedefine/>
    <w:uiPriority w:val="9"/>
    <w:qFormat/>
    <w:rsid w:val="00AD6349"/>
    <w:pPr>
      <w:keepNext/>
      <w:spacing w:line="480" w:lineRule="auto"/>
      <w:jc w:val="center"/>
      <w:outlineLvl w:val="2"/>
    </w:pPr>
    <w:rPr>
      <w:b/>
      <w:bCs/>
    </w:rPr>
  </w:style>
  <w:style w:type="paragraph" w:styleId="Heading4">
    <w:name w:val="heading 4"/>
    <w:basedOn w:val="Normal"/>
    <w:next w:val="Normal"/>
    <w:link w:val="Heading4Char"/>
    <w:autoRedefine/>
    <w:uiPriority w:val="9"/>
    <w:qFormat/>
    <w:rsid w:val="00AD6349"/>
    <w:pPr>
      <w:keepNext/>
      <w:spacing w:line="480" w:lineRule="auto"/>
      <w:outlineLvl w:val="3"/>
    </w:pPr>
    <w:rPr>
      <w:b/>
      <w:u w:val="single"/>
    </w:rPr>
  </w:style>
  <w:style w:type="paragraph" w:styleId="Heading5">
    <w:name w:val="heading 5"/>
    <w:basedOn w:val="Normal"/>
    <w:next w:val="Normal"/>
    <w:link w:val="Heading5Char"/>
    <w:autoRedefine/>
    <w:uiPriority w:val="9"/>
    <w:qFormat/>
    <w:rsid w:val="00DC702F"/>
    <w:pPr>
      <w:keepNext/>
      <w:spacing w:line="480" w:lineRule="auto"/>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9ED"/>
    <w:rPr>
      <w:rFonts w:ascii="Times New Roman" w:eastAsia="Times New Roman" w:hAnsi="Times New Roman"/>
      <w:b/>
      <w:bCs/>
      <w:caps/>
      <w:szCs w:val="28"/>
    </w:rPr>
  </w:style>
  <w:style w:type="character" w:customStyle="1" w:styleId="Heading2Char">
    <w:name w:val="Heading 2 Char"/>
    <w:basedOn w:val="DefaultParagraphFont"/>
    <w:link w:val="Heading2"/>
    <w:uiPriority w:val="9"/>
    <w:rsid w:val="00AD6349"/>
    <w:rPr>
      <w:rFonts w:ascii="Times New Roman" w:eastAsia="Times New Roman" w:hAnsi="Times New Roman"/>
      <w:b/>
      <w:bCs/>
      <w:szCs w:val="26"/>
      <w:u w:val="single"/>
    </w:rPr>
  </w:style>
  <w:style w:type="character" w:customStyle="1" w:styleId="Heading3Char">
    <w:name w:val="Heading 3 Char"/>
    <w:basedOn w:val="DefaultParagraphFont"/>
    <w:link w:val="Heading3"/>
    <w:uiPriority w:val="9"/>
    <w:rsid w:val="00AD6349"/>
    <w:rPr>
      <w:rFonts w:ascii="Times New Roman" w:eastAsia="Times New Roman" w:hAnsi="Times New Roman"/>
      <w:b/>
      <w:bCs/>
    </w:rPr>
  </w:style>
  <w:style w:type="character" w:customStyle="1" w:styleId="Heading4Char">
    <w:name w:val="Heading 4 Char"/>
    <w:basedOn w:val="DefaultParagraphFont"/>
    <w:link w:val="Heading4"/>
    <w:uiPriority w:val="9"/>
    <w:rsid w:val="00AD6349"/>
    <w:rPr>
      <w:rFonts w:ascii="Times New Roman" w:eastAsia="Times New Roman" w:hAnsi="Times New Roman"/>
      <w:b/>
      <w:u w:val="single"/>
    </w:rPr>
  </w:style>
  <w:style w:type="paragraph" w:styleId="TOC1">
    <w:name w:val="toc 1"/>
    <w:basedOn w:val="Normal"/>
    <w:next w:val="Normal"/>
    <w:uiPriority w:val="39"/>
    <w:rsid w:val="00D140A8"/>
    <w:pPr>
      <w:tabs>
        <w:tab w:val="left" w:pos="720"/>
        <w:tab w:val="right" w:leader="dot" w:pos="8640"/>
      </w:tabs>
      <w:spacing w:line="480" w:lineRule="auto"/>
    </w:pPr>
  </w:style>
  <w:style w:type="paragraph" w:styleId="TOC2">
    <w:name w:val="toc 2"/>
    <w:basedOn w:val="Normal"/>
    <w:next w:val="Normal"/>
    <w:uiPriority w:val="39"/>
    <w:rsid w:val="008A2017"/>
    <w:pPr>
      <w:tabs>
        <w:tab w:val="left" w:pos="1080"/>
        <w:tab w:val="right" w:leader="dot" w:pos="8640"/>
      </w:tabs>
      <w:ind w:left="1080" w:right="720" w:hanging="360"/>
    </w:pPr>
  </w:style>
  <w:style w:type="paragraph" w:styleId="TOC3">
    <w:name w:val="toc 3"/>
    <w:basedOn w:val="Normal"/>
    <w:next w:val="Normal"/>
    <w:uiPriority w:val="39"/>
    <w:rsid w:val="008F7478"/>
    <w:pPr>
      <w:tabs>
        <w:tab w:val="left" w:pos="1440"/>
        <w:tab w:val="left" w:pos="1800"/>
        <w:tab w:val="right" w:leader="dot" w:pos="8640"/>
      </w:tabs>
      <w:ind w:left="1800" w:right="720" w:hanging="360"/>
    </w:pPr>
  </w:style>
  <w:style w:type="paragraph" w:styleId="TOC4">
    <w:name w:val="toc 4"/>
    <w:basedOn w:val="Normal"/>
    <w:next w:val="Normal"/>
    <w:uiPriority w:val="39"/>
    <w:rsid w:val="008F7478"/>
    <w:pPr>
      <w:tabs>
        <w:tab w:val="left" w:pos="2160"/>
        <w:tab w:val="left" w:pos="2520"/>
        <w:tab w:val="right" w:leader="dot" w:pos="8640"/>
      </w:tabs>
      <w:ind w:left="2520" w:right="720" w:hanging="360"/>
    </w:pPr>
  </w:style>
  <w:style w:type="paragraph" w:styleId="TOC5">
    <w:name w:val="toc 5"/>
    <w:basedOn w:val="Normal"/>
    <w:next w:val="Normal"/>
    <w:uiPriority w:val="39"/>
    <w:rsid w:val="008F7478"/>
    <w:pPr>
      <w:tabs>
        <w:tab w:val="right" w:leader="dot" w:pos="8640"/>
      </w:tabs>
      <w:ind w:left="3240" w:right="720" w:hanging="360"/>
    </w:pPr>
  </w:style>
  <w:style w:type="paragraph" w:styleId="TableofFigures">
    <w:name w:val="table of figures"/>
    <w:basedOn w:val="Normal"/>
    <w:next w:val="Normal"/>
    <w:uiPriority w:val="99"/>
    <w:rsid w:val="008F7478"/>
    <w:pPr>
      <w:tabs>
        <w:tab w:val="left" w:pos="720"/>
        <w:tab w:val="right" w:leader="dot" w:pos="8496"/>
      </w:tabs>
      <w:spacing w:after="280"/>
      <w:ind w:left="1080" w:right="720" w:hanging="720"/>
    </w:pPr>
  </w:style>
  <w:style w:type="character" w:customStyle="1" w:styleId="Heading5Char">
    <w:name w:val="Heading 5 Char"/>
    <w:basedOn w:val="DefaultParagraphFont"/>
    <w:link w:val="Heading5"/>
    <w:uiPriority w:val="9"/>
    <w:rsid w:val="00DC702F"/>
    <w:rPr>
      <w:rFonts w:ascii="Times New Roman" w:eastAsia="Times New Roman" w:hAnsi="Times New Roman"/>
      <w:b/>
    </w:rPr>
  </w:style>
  <w:style w:type="paragraph" w:styleId="Bibliography">
    <w:name w:val="Bibliography"/>
    <w:basedOn w:val="Normal"/>
    <w:rsid w:val="008F7478"/>
    <w:pPr>
      <w:keepLines/>
      <w:ind w:left="720" w:hanging="720"/>
    </w:pPr>
  </w:style>
  <w:style w:type="paragraph" w:styleId="Caption">
    <w:name w:val="caption"/>
    <w:basedOn w:val="Normal"/>
    <w:next w:val="Normal"/>
    <w:autoRedefine/>
    <w:uiPriority w:val="35"/>
    <w:qFormat/>
    <w:rsid w:val="0051647F"/>
    <w:pPr>
      <w:jc w:val="center"/>
    </w:pPr>
    <w:rPr>
      <w:b/>
    </w:rPr>
  </w:style>
  <w:style w:type="paragraph" w:styleId="EndnoteText">
    <w:name w:val="endnote text"/>
    <w:basedOn w:val="Normal"/>
    <w:link w:val="EndnoteTextChar"/>
    <w:uiPriority w:val="99"/>
    <w:rsid w:val="008F7478"/>
  </w:style>
  <w:style w:type="character" w:customStyle="1" w:styleId="EndnoteTextChar">
    <w:name w:val="Endnote Text Char"/>
    <w:basedOn w:val="DefaultParagraphFont"/>
    <w:link w:val="EndnoteText"/>
    <w:uiPriority w:val="99"/>
    <w:rsid w:val="008F7478"/>
    <w:rPr>
      <w:rFonts w:asciiTheme="minorHAnsi" w:eastAsia="Times New Roman" w:hAnsiTheme="minorHAnsi"/>
    </w:rPr>
  </w:style>
  <w:style w:type="paragraph" w:customStyle="1" w:styleId="paragraph-chapters">
    <w:name w:val="paragraph-chapters"/>
    <w:basedOn w:val="Normal"/>
    <w:rsid w:val="008F7478"/>
    <w:pPr>
      <w:spacing w:line="480" w:lineRule="auto"/>
      <w:ind w:firstLine="720"/>
    </w:pPr>
  </w:style>
  <w:style w:type="character" w:styleId="EndnoteReference">
    <w:name w:val="endnote reference"/>
    <w:basedOn w:val="DefaultParagraphFont"/>
    <w:uiPriority w:val="99"/>
    <w:rsid w:val="008F7478"/>
    <w:rPr>
      <w:rFonts w:ascii="Cambria" w:hAnsi="Cambria"/>
      <w:position w:val="0"/>
      <w:sz w:val="24"/>
      <w:szCs w:val="24"/>
      <w:vertAlign w:val="superscript"/>
    </w:rPr>
  </w:style>
  <w:style w:type="paragraph" w:styleId="TOCHeading">
    <w:name w:val="TOC Heading"/>
    <w:basedOn w:val="Heading1"/>
    <w:next w:val="Normal"/>
    <w:autoRedefine/>
    <w:uiPriority w:val="39"/>
    <w:unhideWhenUsed/>
    <w:qFormat/>
    <w:rsid w:val="00EA6089"/>
    <w:pPr>
      <w:suppressAutoHyphens w:val="0"/>
      <w:spacing w:before="480" w:line="276" w:lineRule="auto"/>
      <w:jc w:val="left"/>
      <w:outlineLvl w:val="9"/>
    </w:pPr>
    <w:rPr>
      <w:color w:val="000000" w:themeColor="text1"/>
    </w:rPr>
  </w:style>
  <w:style w:type="character" w:styleId="Hyperlink">
    <w:name w:val="Hyperlink"/>
    <w:basedOn w:val="DefaultParagraphFont"/>
    <w:uiPriority w:val="99"/>
    <w:unhideWhenUsed/>
    <w:rsid w:val="008F7478"/>
    <w:rPr>
      <w:color w:val="0000FF"/>
      <w:u w:val="single"/>
    </w:rPr>
  </w:style>
  <w:style w:type="paragraph" w:styleId="BalloonText">
    <w:name w:val="Balloon Text"/>
    <w:basedOn w:val="Normal"/>
    <w:link w:val="BalloonTextChar"/>
    <w:uiPriority w:val="99"/>
    <w:semiHidden/>
    <w:unhideWhenUsed/>
    <w:rsid w:val="008F7478"/>
    <w:rPr>
      <w:rFonts w:ascii="Tahoma" w:hAnsi="Tahoma" w:cs="Tahoma"/>
      <w:sz w:val="16"/>
      <w:szCs w:val="16"/>
    </w:rPr>
  </w:style>
  <w:style w:type="character" w:customStyle="1" w:styleId="BalloonTextChar">
    <w:name w:val="Balloon Text Char"/>
    <w:basedOn w:val="DefaultParagraphFont"/>
    <w:link w:val="BalloonText"/>
    <w:uiPriority w:val="99"/>
    <w:semiHidden/>
    <w:rsid w:val="008F7478"/>
    <w:rPr>
      <w:rFonts w:ascii="Tahoma" w:eastAsia="Times New Roman" w:hAnsi="Tahoma" w:cs="Tahoma"/>
      <w:sz w:val="16"/>
      <w:szCs w:val="16"/>
    </w:rPr>
  </w:style>
  <w:style w:type="paragraph" w:styleId="Header">
    <w:name w:val="header"/>
    <w:basedOn w:val="Normal"/>
    <w:link w:val="HeaderChar"/>
    <w:uiPriority w:val="99"/>
    <w:rsid w:val="008F7478"/>
    <w:pPr>
      <w:tabs>
        <w:tab w:val="center" w:pos="4320"/>
        <w:tab w:val="right" w:pos="8640"/>
      </w:tabs>
    </w:pPr>
  </w:style>
  <w:style w:type="character" w:customStyle="1" w:styleId="HeaderChar">
    <w:name w:val="Header Char"/>
    <w:basedOn w:val="DefaultParagraphFont"/>
    <w:link w:val="Header"/>
    <w:uiPriority w:val="99"/>
    <w:rsid w:val="008F7478"/>
    <w:rPr>
      <w:rFonts w:asciiTheme="minorHAnsi" w:eastAsia="Times New Roman" w:hAnsiTheme="minorHAnsi"/>
    </w:rPr>
  </w:style>
  <w:style w:type="paragraph" w:styleId="Footer">
    <w:name w:val="footer"/>
    <w:basedOn w:val="Normal"/>
    <w:link w:val="FooterChar"/>
    <w:uiPriority w:val="99"/>
    <w:rsid w:val="008F7478"/>
    <w:pPr>
      <w:tabs>
        <w:tab w:val="center" w:pos="4320"/>
        <w:tab w:val="right" w:pos="8640"/>
      </w:tabs>
    </w:pPr>
  </w:style>
  <w:style w:type="character" w:customStyle="1" w:styleId="FooterChar">
    <w:name w:val="Footer Char"/>
    <w:basedOn w:val="DefaultParagraphFont"/>
    <w:link w:val="Footer"/>
    <w:uiPriority w:val="99"/>
    <w:rsid w:val="008F7478"/>
    <w:rPr>
      <w:rFonts w:asciiTheme="minorHAnsi" w:eastAsia="Times New Roman" w:hAnsiTheme="minorHAnsi"/>
    </w:rPr>
  </w:style>
  <w:style w:type="paragraph" w:styleId="FootnoteText">
    <w:name w:val="footnote text"/>
    <w:basedOn w:val="Normal"/>
    <w:link w:val="FootnoteTextChar"/>
    <w:uiPriority w:val="99"/>
    <w:rsid w:val="008F7478"/>
  </w:style>
  <w:style w:type="character" w:customStyle="1" w:styleId="FootnoteTextChar">
    <w:name w:val="Footnote Text Char"/>
    <w:basedOn w:val="DefaultParagraphFont"/>
    <w:link w:val="FootnoteText"/>
    <w:uiPriority w:val="99"/>
    <w:rsid w:val="008F7478"/>
    <w:rPr>
      <w:rFonts w:asciiTheme="minorHAnsi" w:eastAsia="Times New Roman" w:hAnsiTheme="minorHAnsi"/>
    </w:rPr>
  </w:style>
  <w:style w:type="character" w:styleId="FootnoteReference">
    <w:name w:val="footnote reference"/>
    <w:basedOn w:val="DefaultParagraphFont"/>
    <w:uiPriority w:val="99"/>
    <w:rsid w:val="008F7478"/>
    <w:rPr>
      <w:rFonts w:ascii="Cambria" w:hAnsi="Cambria"/>
      <w:position w:val="0"/>
      <w:sz w:val="24"/>
      <w:szCs w:val="24"/>
      <w:vertAlign w:val="superscript"/>
    </w:rPr>
  </w:style>
  <w:style w:type="paragraph" w:styleId="PlainText">
    <w:name w:val="Plain Text"/>
    <w:basedOn w:val="Normal"/>
    <w:link w:val="PlainTextChar"/>
    <w:uiPriority w:val="99"/>
    <w:unhideWhenUsed/>
    <w:rsid w:val="008F7478"/>
    <w:rPr>
      <w:rFonts w:ascii="Consolas" w:eastAsia="Calibri" w:hAnsi="Consolas"/>
      <w:sz w:val="21"/>
      <w:szCs w:val="21"/>
    </w:rPr>
  </w:style>
  <w:style w:type="character" w:customStyle="1" w:styleId="PlainTextChar">
    <w:name w:val="Plain Text Char"/>
    <w:basedOn w:val="DefaultParagraphFont"/>
    <w:link w:val="PlainText"/>
    <w:uiPriority w:val="99"/>
    <w:rsid w:val="008F7478"/>
    <w:rPr>
      <w:rFonts w:ascii="Consolas" w:hAnsi="Consolas"/>
      <w:sz w:val="21"/>
      <w:szCs w:val="21"/>
    </w:rPr>
  </w:style>
  <w:style w:type="table" w:styleId="TableGrid">
    <w:name w:val="Table Grid"/>
    <w:basedOn w:val="TableNormal"/>
    <w:uiPriority w:val="59"/>
    <w:rsid w:val="008F747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Centered">
    <w:name w:val="Style Centered"/>
    <w:basedOn w:val="Normal"/>
    <w:rsid w:val="008F7478"/>
    <w:pPr>
      <w:jc w:val="center"/>
    </w:pPr>
  </w:style>
  <w:style w:type="paragraph" w:customStyle="1" w:styleId="StyleBoldCentered">
    <w:name w:val="Style Bold Centered"/>
    <w:basedOn w:val="Normal"/>
    <w:rsid w:val="008F7478"/>
    <w:pPr>
      <w:jc w:val="center"/>
    </w:pPr>
    <w:rPr>
      <w:b/>
      <w:bCs/>
    </w:rPr>
  </w:style>
  <w:style w:type="paragraph" w:styleId="NormalIndent">
    <w:name w:val="Normal Indent"/>
    <w:basedOn w:val="Normal"/>
    <w:rsid w:val="008F7478"/>
    <w:pPr>
      <w:ind w:left="720"/>
    </w:pPr>
  </w:style>
  <w:style w:type="character" w:styleId="PageNumber">
    <w:name w:val="page number"/>
    <w:basedOn w:val="DefaultParagraphFont"/>
    <w:qFormat/>
    <w:rsid w:val="006F711D"/>
    <w:rPr>
      <w:rFonts w:ascii="Times New Roman" w:hAnsi="Times New Roman"/>
      <w:sz w:val="24"/>
    </w:rPr>
  </w:style>
  <w:style w:type="paragraph" w:styleId="TOC6">
    <w:name w:val="toc 6"/>
    <w:basedOn w:val="Normal"/>
    <w:next w:val="Normal"/>
    <w:rsid w:val="008F7478"/>
    <w:pPr>
      <w:tabs>
        <w:tab w:val="right" w:leader="dot" w:pos="8496"/>
      </w:tabs>
      <w:ind w:left="1100"/>
    </w:pPr>
  </w:style>
  <w:style w:type="paragraph" w:styleId="TOC7">
    <w:name w:val="toc 7"/>
    <w:basedOn w:val="Normal"/>
    <w:next w:val="Normal"/>
    <w:rsid w:val="008F7478"/>
    <w:pPr>
      <w:tabs>
        <w:tab w:val="right" w:leader="dot" w:pos="8496"/>
      </w:tabs>
      <w:ind w:left="1320"/>
    </w:pPr>
  </w:style>
  <w:style w:type="paragraph" w:styleId="TOC8">
    <w:name w:val="toc 8"/>
    <w:basedOn w:val="Normal"/>
    <w:next w:val="Normal"/>
    <w:rsid w:val="008F7478"/>
    <w:pPr>
      <w:tabs>
        <w:tab w:val="right" w:leader="dot" w:pos="8496"/>
      </w:tabs>
      <w:ind w:left="1540"/>
    </w:pPr>
  </w:style>
  <w:style w:type="paragraph" w:styleId="TOC9">
    <w:name w:val="toc 9"/>
    <w:basedOn w:val="Normal"/>
    <w:next w:val="Normal"/>
    <w:rsid w:val="008F7478"/>
    <w:pPr>
      <w:tabs>
        <w:tab w:val="right" w:leader="dot" w:pos="8496"/>
      </w:tabs>
      <w:ind w:left="1760"/>
    </w:pPr>
  </w:style>
  <w:style w:type="paragraph" w:customStyle="1" w:styleId="Style1">
    <w:name w:val="Style1"/>
    <w:basedOn w:val="Normal"/>
    <w:rsid w:val="008F7478"/>
    <w:pPr>
      <w:spacing w:line="480" w:lineRule="auto"/>
      <w:ind w:firstLine="720"/>
    </w:pPr>
  </w:style>
  <w:style w:type="paragraph" w:customStyle="1" w:styleId="Paragraph-text">
    <w:name w:val="Paragraph-text"/>
    <w:basedOn w:val="Normal"/>
    <w:qFormat/>
    <w:rsid w:val="008F7478"/>
    <w:pPr>
      <w:spacing w:line="480" w:lineRule="auto"/>
      <w:ind w:firstLine="720"/>
    </w:pPr>
  </w:style>
  <w:style w:type="paragraph" w:customStyle="1" w:styleId="Paragraph-center">
    <w:name w:val="Paragraph-center"/>
    <w:basedOn w:val="Normal"/>
    <w:autoRedefine/>
    <w:qFormat/>
    <w:rsid w:val="008F7478"/>
    <w:pPr>
      <w:jc w:val="center"/>
    </w:pPr>
  </w:style>
  <w:style w:type="paragraph" w:customStyle="1" w:styleId="Paragraph-TableFiglist">
    <w:name w:val="Paragraph-Table/Fig list"/>
    <w:basedOn w:val="Normal"/>
    <w:rsid w:val="008F7478"/>
    <w:pPr>
      <w:tabs>
        <w:tab w:val="left" w:pos="720"/>
        <w:tab w:val="right" w:leader="dot" w:pos="8496"/>
      </w:tabs>
      <w:ind w:left="1080" w:hanging="720"/>
    </w:pPr>
  </w:style>
  <w:style w:type="paragraph" w:customStyle="1" w:styleId="Paragraph-block">
    <w:name w:val="Paragraph-block"/>
    <w:basedOn w:val="Normal"/>
    <w:rsid w:val="008F7478"/>
    <w:pPr>
      <w:ind w:left="720"/>
    </w:pPr>
  </w:style>
  <w:style w:type="paragraph" w:customStyle="1" w:styleId="ChapterNumber">
    <w:name w:val="Chapter Number"/>
    <w:basedOn w:val="Normal"/>
    <w:next w:val="Heading1"/>
    <w:autoRedefine/>
    <w:qFormat/>
    <w:rsid w:val="00D41300"/>
    <w:pPr>
      <w:spacing w:line="480" w:lineRule="auto"/>
      <w:jc w:val="center"/>
    </w:pPr>
    <w:rPr>
      <w:b/>
      <w: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chart" Target="charts/chart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chart" Target="charts/chart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elisa/Documents/Thesis2008Folder/CAMBRIA/CDfolder/umass2008simple.dotx" TargetMode="External"/></Relationships>
</file>

<file path=word/charts/_rels/chart1.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themeOverride" Target="../theme/themeOverride2.xml"/><Relationship Id="rId2"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0744186046511628"/>
          <c:y val="0.0966183574879227"/>
          <c:w val="0.725581395348837"/>
          <c:h val="0.743961352657005"/>
        </c:manualLayout>
      </c:layout>
      <c:lineChart>
        <c:grouping val="stacked"/>
        <c:varyColors val="0"/>
        <c:ser>
          <c:idx val="0"/>
          <c:order val="0"/>
          <c:tx>
            <c:strRef>
              <c:f>Sheet1!$B$1</c:f>
              <c:strCache>
                <c:ptCount val="1"/>
                <c:pt idx="0">
                  <c:v>Series 1</c:v>
                </c:pt>
              </c:strCache>
            </c:strRef>
          </c:tx>
          <c:spPr>
            <a:ln w="25431">
              <a:solidFill>
                <a:srgbClr val="666699"/>
              </a:solidFill>
              <a:prstDash val="solid"/>
            </a:ln>
          </c:spPr>
          <c:marker>
            <c:spPr>
              <a:solidFill>
                <a:srgbClr val="4F81BD"/>
              </a:solidFill>
              <a:ln>
                <a:solidFill>
                  <a:srgbClr val="666699"/>
                </a:solidFill>
                <a:prstDash val="solid"/>
              </a:ln>
            </c:spPr>
          </c:marker>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mooth val="0"/>
        </c:ser>
        <c:ser>
          <c:idx val="1"/>
          <c:order val="1"/>
          <c:tx>
            <c:strRef>
              <c:f>Sheet1!$C$1</c:f>
              <c:strCache>
                <c:ptCount val="1"/>
                <c:pt idx="0">
                  <c:v>Series 2</c:v>
                </c:pt>
              </c:strCache>
            </c:strRef>
          </c:tx>
          <c:spPr>
            <a:ln w="25431">
              <a:solidFill>
                <a:srgbClr val="DD2D32"/>
              </a:solidFill>
              <a:prstDash val="solid"/>
            </a:ln>
          </c:spPr>
          <c:marker>
            <c:spPr>
              <a:solidFill>
                <a:srgbClr val="C0504D"/>
              </a:solidFill>
              <a:ln>
                <a:solidFill>
                  <a:srgbClr val="DD2D32"/>
                </a:solidFill>
                <a:prstDash val="solid"/>
              </a:ln>
            </c:spPr>
          </c:marker>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c:v>
                </c:pt>
                <c:pt idx="2">
                  <c:v>1.8</c:v>
                </c:pt>
                <c:pt idx="3">
                  <c:v>2.8</c:v>
                </c:pt>
              </c:numCache>
            </c:numRef>
          </c:val>
          <c:smooth val="0"/>
        </c:ser>
        <c:ser>
          <c:idx val="2"/>
          <c:order val="2"/>
          <c:tx>
            <c:strRef>
              <c:f>Sheet1!$D$1</c:f>
              <c:strCache>
                <c:ptCount val="1"/>
                <c:pt idx="0">
                  <c:v>Series 3</c:v>
                </c:pt>
              </c:strCache>
            </c:strRef>
          </c:tx>
          <c:spPr>
            <a:ln w="25431">
              <a:solidFill>
                <a:srgbClr val="99CC00"/>
              </a:solidFill>
              <a:prstDash val="solid"/>
            </a:ln>
          </c:spPr>
          <c:marker>
            <c:spPr>
              <a:solidFill>
                <a:srgbClr val="9BBB59"/>
              </a:solidFill>
              <a:ln>
                <a:solidFill>
                  <a:srgbClr val="99CC00"/>
                </a:solidFill>
                <a:prstDash val="solid"/>
              </a:ln>
            </c:spPr>
          </c:marker>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2.0</c:v>
                </c:pt>
                <c:pt idx="1">
                  <c:v>2.0</c:v>
                </c:pt>
                <c:pt idx="2">
                  <c:v>3.0</c:v>
                </c:pt>
                <c:pt idx="3">
                  <c:v>5.0</c:v>
                </c:pt>
              </c:numCache>
            </c:numRef>
          </c:val>
          <c:smooth val="0"/>
        </c:ser>
        <c:dLbls>
          <c:showLegendKey val="0"/>
          <c:showVal val="0"/>
          <c:showCatName val="0"/>
          <c:showSerName val="0"/>
          <c:showPercent val="0"/>
          <c:showBubbleSize val="0"/>
        </c:dLbls>
        <c:marker val="1"/>
        <c:smooth val="0"/>
        <c:axId val="-2138045856"/>
        <c:axId val="-2138042928"/>
      </c:lineChart>
      <c:catAx>
        <c:axId val="-2138045856"/>
        <c:scaling>
          <c:orientation val="minMax"/>
        </c:scaling>
        <c:delete val="0"/>
        <c:axPos val="b"/>
        <c:numFmt formatCode="General" sourceLinked="1"/>
        <c:majorTickMark val="out"/>
        <c:minorTickMark val="none"/>
        <c:tickLblPos val="nextTo"/>
        <c:spPr>
          <a:ln w="3179">
            <a:solidFill>
              <a:srgbClr val="808080"/>
            </a:solidFill>
            <a:prstDash val="solid"/>
          </a:ln>
        </c:spPr>
        <c:crossAx val="-2138042928"/>
        <c:crosses val="autoZero"/>
        <c:auto val="1"/>
        <c:lblAlgn val="ctr"/>
        <c:lblOffset val="100"/>
        <c:noMultiLvlLbl val="0"/>
      </c:catAx>
      <c:valAx>
        <c:axId val="-2138042928"/>
        <c:scaling>
          <c:orientation val="minMax"/>
        </c:scaling>
        <c:delete val="0"/>
        <c:axPos val="l"/>
        <c:majorGridlines>
          <c:spPr>
            <a:ln w="3179">
              <a:solidFill>
                <a:srgbClr val="808080"/>
              </a:solidFill>
              <a:prstDash val="solid"/>
            </a:ln>
          </c:spPr>
        </c:majorGridlines>
        <c:numFmt formatCode="General" sourceLinked="1"/>
        <c:majorTickMark val="out"/>
        <c:minorTickMark val="none"/>
        <c:tickLblPos val="nextTo"/>
        <c:spPr>
          <a:ln w="3179">
            <a:solidFill>
              <a:srgbClr val="808080"/>
            </a:solidFill>
            <a:prstDash val="solid"/>
          </a:ln>
        </c:spPr>
        <c:crossAx val="-2138045856"/>
        <c:crosses val="autoZero"/>
        <c:crossBetween val="between"/>
      </c:valAx>
      <c:spPr>
        <a:solidFill>
          <a:srgbClr val="FFFFFF"/>
        </a:solidFill>
        <a:ln w="25431">
          <a:noFill/>
        </a:ln>
      </c:spPr>
    </c:plotArea>
    <c:legend>
      <c:legendPos val="r"/>
      <c:layout>
        <c:manualLayout>
          <c:xMode val="edge"/>
          <c:yMode val="edge"/>
          <c:x val="0.83953488372093"/>
          <c:y val="0.381642512077295"/>
          <c:w val="0.144186046511628"/>
          <c:h val="0.260869565217391"/>
        </c:manualLayout>
      </c:layout>
      <c:overlay val="0"/>
      <c:spPr>
        <a:noFill/>
        <a:ln w="25431">
          <a:noFill/>
        </a:ln>
      </c:spPr>
    </c:legend>
    <c:plotVisOnly val="1"/>
    <c:dispBlanksAs val="zero"/>
    <c:showDLblsOverMax val="0"/>
  </c:chart>
  <c:spPr>
    <a:solidFill>
      <a:srgbClr val="FFFFFF"/>
    </a:solidFill>
    <a:ln w="3179">
      <a:solidFill>
        <a:srgbClr val="808080"/>
      </a:solidFill>
      <a:prstDash val="solid"/>
    </a:ln>
  </c:sp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hPercent val="45"/>
      <c:rotY val="20"/>
      <c:depthPercent val="100"/>
      <c:rAngAx val="1"/>
    </c:view3D>
    <c:floor>
      <c:thickness val="0"/>
      <c:spPr>
        <a:noFill/>
        <a:ln w="3175">
          <a:solidFill>
            <a:srgbClr val="808080"/>
          </a:solidFill>
          <a:prstDash val="solid"/>
        </a:ln>
      </c:spPr>
    </c:floor>
    <c:sideWall>
      <c:thickness val="0"/>
      <c:spPr>
        <a:noFill/>
        <a:ln w="25400">
          <a:noFill/>
        </a:ln>
      </c:spPr>
    </c:sideWall>
    <c:backWall>
      <c:thickness val="0"/>
      <c:spPr>
        <a:noFill/>
        <a:ln w="25400">
          <a:noFill/>
        </a:ln>
      </c:spPr>
    </c:backWall>
    <c:plotArea>
      <c:layout>
        <c:manualLayout>
          <c:layoutTarget val="inner"/>
          <c:xMode val="edge"/>
          <c:yMode val="edge"/>
          <c:x val="0.2"/>
          <c:y val="0.134615384615385"/>
          <c:w val="0.513725490196078"/>
          <c:h val="0.355769230769231"/>
        </c:manualLayout>
      </c:layout>
      <c:bar3DChart>
        <c:barDir val="col"/>
        <c:grouping val="stacked"/>
        <c:varyColors val="0"/>
        <c:ser>
          <c:idx val="0"/>
          <c:order val="0"/>
          <c:tx>
            <c:strRef>
              <c:f>Sheet1!$B$1</c:f>
              <c:strCache>
                <c:ptCount val="1"/>
                <c:pt idx="0">
                  <c:v>Series 1</c:v>
                </c:pt>
              </c:strCache>
            </c:strRef>
          </c:tx>
          <c:spPr>
            <a:solidFill>
              <a:srgbClr val="4F81BD"/>
            </a:solidFill>
            <a:ln w="25421">
              <a:noFill/>
            </a:ln>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Series 2</c:v>
                </c:pt>
              </c:strCache>
            </c:strRef>
          </c:tx>
          <c:spPr>
            <a:solidFill>
              <a:srgbClr val="C0504D"/>
            </a:solidFill>
            <a:ln w="25421">
              <a:noFill/>
            </a:ln>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c:v>
                </c:pt>
                <c:pt idx="2">
                  <c:v>1.8</c:v>
                </c:pt>
                <c:pt idx="3">
                  <c:v>2.8</c:v>
                </c:pt>
              </c:numCache>
            </c:numRef>
          </c:val>
        </c:ser>
        <c:ser>
          <c:idx val="2"/>
          <c:order val="2"/>
          <c:tx>
            <c:strRef>
              <c:f>Sheet1!$D$1</c:f>
              <c:strCache>
                <c:ptCount val="1"/>
                <c:pt idx="0">
                  <c:v>Series 3</c:v>
                </c:pt>
              </c:strCache>
            </c:strRef>
          </c:tx>
          <c:spPr>
            <a:solidFill>
              <a:srgbClr val="9BBB59"/>
            </a:solidFill>
            <a:ln w="25421">
              <a:noFill/>
            </a:ln>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2.0</c:v>
                </c:pt>
                <c:pt idx="1">
                  <c:v>2.0</c:v>
                </c:pt>
                <c:pt idx="2">
                  <c:v>3.0</c:v>
                </c:pt>
                <c:pt idx="3">
                  <c:v>5.0</c:v>
                </c:pt>
              </c:numCache>
            </c:numRef>
          </c:val>
        </c:ser>
        <c:dLbls>
          <c:showLegendKey val="0"/>
          <c:showVal val="0"/>
          <c:showCatName val="0"/>
          <c:showSerName val="0"/>
          <c:showPercent val="0"/>
          <c:showBubbleSize val="0"/>
        </c:dLbls>
        <c:gapWidth val="150"/>
        <c:shape val="cone"/>
        <c:axId val="-2030118048"/>
        <c:axId val="-2037326960"/>
        <c:axId val="0"/>
      </c:bar3DChart>
      <c:catAx>
        <c:axId val="-2030118048"/>
        <c:scaling>
          <c:orientation val="minMax"/>
        </c:scaling>
        <c:delete val="0"/>
        <c:axPos val="b"/>
        <c:numFmt formatCode="General" sourceLinked="1"/>
        <c:majorTickMark val="out"/>
        <c:minorTickMark val="none"/>
        <c:tickLblPos val="nextTo"/>
        <c:spPr>
          <a:ln w="3178">
            <a:solidFill>
              <a:srgbClr val="808080"/>
            </a:solidFill>
            <a:prstDash val="solid"/>
          </a:ln>
        </c:spPr>
        <c:crossAx val="-2037326960"/>
        <c:crosses val="autoZero"/>
        <c:auto val="1"/>
        <c:lblAlgn val="ctr"/>
        <c:lblOffset val="100"/>
        <c:noMultiLvlLbl val="0"/>
      </c:catAx>
      <c:valAx>
        <c:axId val="-2037326960"/>
        <c:scaling>
          <c:orientation val="minMax"/>
        </c:scaling>
        <c:delete val="0"/>
        <c:axPos val="l"/>
        <c:majorGridlines>
          <c:spPr>
            <a:ln w="3178">
              <a:solidFill>
                <a:srgbClr val="808080"/>
              </a:solidFill>
              <a:prstDash val="solid"/>
            </a:ln>
          </c:spPr>
        </c:majorGridlines>
        <c:numFmt formatCode="General" sourceLinked="1"/>
        <c:majorTickMark val="out"/>
        <c:minorTickMark val="none"/>
        <c:tickLblPos val="nextTo"/>
        <c:spPr>
          <a:ln w="3178">
            <a:solidFill>
              <a:srgbClr val="808080"/>
            </a:solidFill>
            <a:prstDash val="solid"/>
          </a:ln>
        </c:spPr>
        <c:crossAx val="-2030118048"/>
        <c:crosses val="autoZero"/>
        <c:crossBetween val="between"/>
      </c:valAx>
      <c:spPr>
        <a:noFill/>
        <a:ln w="25421">
          <a:noFill/>
        </a:ln>
      </c:spPr>
    </c:plotArea>
    <c:legend>
      <c:legendPos val="r"/>
      <c:layout>
        <c:manualLayout>
          <c:xMode val="edge"/>
          <c:yMode val="edge"/>
          <c:x val="0.780392156862745"/>
          <c:y val="0.278846153846154"/>
          <c:w val="0.188235294117647"/>
          <c:h val="0.519230769230769"/>
        </c:manualLayout>
      </c:layout>
      <c:overlay val="0"/>
      <c:spPr>
        <a:noFill/>
        <a:ln w="25421">
          <a:noFill/>
        </a:ln>
      </c:spPr>
    </c:legend>
    <c:plotVisOnly val="1"/>
    <c:dispBlanksAs val="gap"/>
    <c:showDLblsOverMax val="0"/>
  </c:chart>
  <c:spPr>
    <a:solidFill>
      <a:srgbClr val="FFFFFF"/>
    </a:solidFill>
    <a:ln w="3178">
      <a:solidFill>
        <a:srgbClr val="808080"/>
      </a:solidFill>
      <a:prstDash val="solid"/>
    </a:ln>
  </c:sp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99BCA75-C103-8741-82C9-F6602F490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umass2008simple.dotx</Template>
  <TotalTime>27</TotalTime>
  <Pages>17</Pages>
  <Words>1162</Words>
  <Characters>6629</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TITLE OF THESIS OR DISSERTATION: SIMPLE FORMAT WITH ENDNOTES AND TYPED BIBLIOGRAPHY</vt:lpstr>
    </vt:vector>
  </TitlesOfParts>
  <Company>University of Massachusetts</Company>
  <LinksUpToDate>false</LinksUpToDate>
  <CharactersWithSpaces>7776</CharactersWithSpaces>
  <SharedDoc>false</SharedDoc>
  <HLinks>
    <vt:vector size="12" baseType="variant">
      <vt:variant>
        <vt:i4>262168</vt:i4>
      </vt:variant>
      <vt:variant>
        <vt:i4>62</vt:i4>
      </vt:variant>
      <vt:variant>
        <vt:i4>0</vt:i4>
      </vt:variant>
      <vt:variant>
        <vt:i4>5</vt:i4>
      </vt:variant>
      <vt:variant>
        <vt:lpwstr/>
      </vt:variant>
      <vt:variant>
        <vt:lpwstr>_Toc182716365</vt:lpwstr>
      </vt:variant>
      <vt:variant>
        <vt:i4>327704</vt:i4>
      </vt:variant>
      <vt:variant>
        <vt:i4>56</vt:i4>
      </vt:variant>
      <vt:variant>
        <vt:i4>0</vt:i4>
      </vt:variant>
      <vt:variant>
        <vt:i4>5</vt:i4>
      </vt:variant>
      <vt:variant>
        <vt:lpwstr/>
      </vt:variant>
      <vt:variant>
        <vt:lpwstr>_Toc182716364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THESIS OR DISSERTATION: SIMPLE FORMAT WITH ENDNOTES AND TYPED BIBLIOGRAPHY</dc:title>
  <dc:subject/>
  <dc:creator>kskelly</dc:creator>
  <cp:keywords/>
  <dc:description/>
  <cp:lastModifiedBy>Microsoft Office User</cp:lastModifiedBy>
  <cp:revision>16</cp:revision>
  <cp:lastPrinted>2010-08-04T15:02:00Z</cp:lastPrinted>
  <dcterms:created xsi:type="dcterms:W3CDTF">2018-03-22T12:55:00Z</dcterms:created>
  <dcterms:modified xsi:type="dcterms:W3CDTF">2018-03-23T06:04:00Z</dcterms:modified>
</cp:coreProperties>
</file>